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D26F" w14:textId="55069E90" w:rsidR="002046D5" w:rsidRDefault="00BB469F" w:rsidP="00BB469F">
      <w:pPr>
        <w:pStyle w:val="berschrift1"/>
      </w:pPr>
      <w:bookmarkStart w:id="0" w:name="_Toc184223322"/>
      <w:r>
        <w:t>Der Start mit Dietrich</w:t>
      </w:r>
      <w:r w:rsidR="00115925">
        <w:t>’</w:t>
      </w:r>
      <w:r>
        <w:t>s</w:t>
      </w:r>
      <w:r w:rsidR="00115925">
        <w:t xml:space="preserve"> – Technik und Lizenzen</w:t>
      </w:r>
    </w:p>
    <w:p w14:paraId="6127FBE9" w14:textId="6D5E84EE" w:rsidR="00B037D2" w:rsidRPr="00B037D2" w:rsidRDefault="00B037D2" w:rsidP="000D1AC5">
      <w:pPr>
        <w:pStyle w:val="berschrift2"/>
      </w:pPr>
      <w:r>
        <w:t>Installation</w:t>
      </w:r>
      <w:bookmarkEnd w:id="0"/>
    </w:p>
    <w:p w14:paraId="5C10F14F" w14:textId="77777777" w:rsidR="00F210B3" w:rsidRPr="00F210B3" w:rsidRDefault="00F210B3" w:rsidP="00F210B3"/>
    <w:p w14:paraId="61614FE0" w14:textId="7B671B07" w:rsidR="00F210B3" w:rsidRPr="00B037D2" w:rsidRDefault="00F210B3" w:rsidP="000D1AC5">
      <w:pPr>
        <w:pStyle w:val="berschrift2"/>
      </w:pPr>
      <w:bookmarkStart w:id="1" w:name="_Toc184223326"/>
      <w:r>
        <w:t>Systemvoraussetzungen</w:t>
      </w:r>
      <w:bookmarkEnd w:id="1"/>
    </w:p>
    <w:p w14:paraId="57DAFBC5" w14:textId="280E4AFA" w:rsidR="2B6648E8" w:rsidRDefault="2B6648E8"/>
    <w:p w14:paraId="320E6FD0" w14:textId="6B35B9A7" w:rsidR="00B037D2" w:rsidRPr="00B037D2" w:rsidRDefault="00B037D2" w:rsidP="000D1AC5">
      <w:pPr>
        <w:pStyle w:val="berschrift2"/>
      </w:pPr>
      <w:bookmarkStart w:id="2" w:name="_Toc184223328"/>
      <w:r>
        <w:t>Lizenz</w:t>
      </w:r>
      <w:bookmarkEnd w:id="2"/>
    </w:p>
    <w:p w14:paraId="54CC7675" w14:textId="77777777" w:rsidR="00601883" w:rsidRPr="00127D84" w:rsidRDefault="00601883" w:rsidP="00601883">
      <w:pPr>
        <w:rPr>
          <w:lang w:val="en-US"/>
        </w:rPr>
      </w:pPr>
      <w:bookmarkStart w:id="3" w:name="_Toc184223338"/>
      <w:bookmarkStart w:id="4" w:name="_Toc184223336"/>
    </w:p>
    <w:p w14:paraId="6116050E" w14:textId="77777777" w:rsidR="009849FA" w:rsidRDefault="009849FA" w:rsidP="000D1AC5">
      <w:pPr>
        <w:pStyle w:val="berschrift2"/>
      </w:pPr>
      <w:r>
        <w:t>Updates</w:t>
      </w:r>
      <w:bookmarkEnd w:id="3"/>
    </w:p>
    <w:p w14:paraId="6D0FDAEB" w14:textId="77777777" w:rsidR="009849FA" w:rsidRPr="000128F4" w:rsidRDefault="009849FA" w:rsidP="009849FA"/>
    <w:bookmarkEnd w:id="4"/>
    <w:p w14:paraId="17044870" w14:textId="0E03433B" w:rsidR="00127D84" w:rsidRDefault="00601883" w:rsidP="000D1AC5">
      <w:pPr>
        <w:pStyle w:val="berschrift2"/>
      </w:pPr>
      <w:r>
        <w:t>Dietrich’s Kontakt</w:t>
      </w:r>
    </w:p>
    <w:p w14:paraId="45334D12" w14:textId="77777777" w:rsidR="00601883" w:rsidRPr="00601883" w:rsidRDefault="00601883" w:rsidP="00601883">
      <w:bookmarkStart w:id="5" w:name="_Toc184223341"/>
    </w:p>
    <w:p w14:paraId="29A119CF" w14:textId="29E9FFC1" w:rsidR="00656FEE" w:rsidRDefault="00656FEE">
      <w:pPr>
        <w:pStyle w:val="berschrift1"/>
      </w:pPr>
      <w:r>
        <w:t>Weitere Ressourcen - Wissenssammlungen</w:t>
      </w:r>
      <w:bookmarkEnd w:id="5"/>
    </w:p>
    <w:p w14:paraId="02165500" w14:textId="2D8DF4A1" w:rsidR="00F87903" w:rsidRDefault="00656FEE" w:rsidP="000D1AC5">
      <w:pPr>
        <w:pStyle w:val="berschrift2"/>
      </w:pPr>
      <w:bookmarkStart w:id="6" w:name="_Toc184223342"/>
      <w:r>
        <w:t>Dietrich’s Forum</w:t>
      </w:r>
      <w:bookmarkEnd w:id="6"/>
    </w:p>
    <w:p w14:paraId="2B752563" w14:textId="77777777" w:rsidR="00656FEE" w:rsidRPr="00656FEE" w:rsidRDefault="00656FEE" w:rsidP="00656FEE"/>
    <w:p w14:paraId="7EF149B5" w14:textId="0520B6D3" w:rsidR="00656FEE" w:rsidRDefault="00656FEE" w:rsidP="000D1AC5">
      <w:pPr>
        <w:pStyle w:val="berschrift2"/>
      </w:pPr>
      <w:bookmarkStart w:id="7" w:name="_Toc184223343"/>
      <w:r>
        <w:t>YouTube Kanal – TechTipps</w:t>
      </w:r>
      <w:bookmarkEnd w:id="7"/>
    </w:p>
    <w:p w14:paraId="431297F4" w14:textId="77777777" w:rsidR="00656FEE" w:rsidRPr="00656FEE" w:rsidRDefault="00656FEE" w:rsidP="00656FEE"/>
    <w:p w14:paraId="53126AE2" w14:textId="7ED8AE55" w:rsidR="00656FEE" w:rsidRDefault="00656FEE" w:rsidP="000D1AC5">
      <w:pPr>
        <w:pStyle w:val="berschrift2"/>
      </w:pPr>
      <w:bookmarkStart w:id="8" w:name="_Toc184223344"/>
      <w:r>
        <w:t>Dietrich’s Blog</w:t>
      </w:r>
      <w:bookmarkEnd w:id="8"/>
    </w:p>
    <w:p w14:paraId="5C7541C7" w14:textId="77777777" w:rsidR="00656FEE" w:rsidRPr="00656FEE" w:rsidRDefault="00656FEE" w:rsidP="00656FEE"/>
    <w:p w14:paraId="59A4F21B" w14:textId="0D79F6A4" w:rsidR="00656FEE" w:rsidRDefault="00656FEE" w:rsidP="000D1AC5">
      <w:pPr>
        <w:pStyle w:val="berschrift2"/>
      </w:pPr>
      <w:bookmarkStart w:id="9" w:name="_Toc184223345"/>
      <w:r>
        <w:t>Dietrich’s Akademie Online / Vor Ort Schulungen</w:t>
      </w:r>
      <w:bookmarkEnd w:id="9"/>
    </w:p>
    <w:p w14:paraId="7AC7E53F" w14:textId="77777777" w:rsidR="00656FEE" w:rsidRPr="00656FEE" w:rsidRDefault="00656FEE" w:rsidP="00656FEE"/>
    <w:p w14:paraId="6EE44D9C" w14:textId="22ABFEEF" w:rsidR="00B037D2" w:rsidRDefault="00B037D2">
      <w:pPr>
        <w:pStyle w:val="berschrift1"/>
      </w:pPr>
      <w:bookmarkStart w:id="10" w:name="_Toc184223346"/>
      <w:r>
        <w:t>Grundeinstellungen</w:t>
      </w:r>
      <w:bookmarkEnd w:id="10"/>
    </w:p>
    <w:p w14:paraId="55A70A9B" w14:textId="77777777" w:rsidR="0015735B" w:rsidRPr="000128F4" w:rsidRDefault="0015735B" w:rsidP="0015735B">
      <w:bookmarkStart w:id="11" w:name="_Toc184223369"/>
    </w:p>
    <w:p w14:paraId="4390ED62" w14:textId="29EFADE8" w:rsidR="00B037D2" w:rsidRDefault="00B037D2" w:rsidP="00B037D2">
      <w:pPr>
        <w:pStyle w:val="berschrift1"/>
      </w:pPr>
      <w:r>
        <w:t>Modellbereiche</w:t>
      </w:r>
      <w:bookmarkEnd w:id="11"/>
    </w:p>
    <w:p w14:paraId="085A9449" w14:textId="2F243640" w:rsidR="00385B72" w:rsidRDefault="00385B72" w:rsidP="000D1AC5">
      <w:pPr>
        <w:pStyle w:val="berschrift2"/>
      </w:pPr>
      <w:bookmarkStart w:id="12" w:name="_Toc184223372"/>
      <w:r>
        <w:t>Grundriss</w:t>
      </w:r>
    </w:p>
    <w:p w14:paraId="4FDF5BD0" w14:textId="77777777" w:rsidR="00385B72" w:rsidRDefault="00385B72" w:rsidP="00385B72"/>
    <w:p w14:paraId="042EE78D" w14:textId="43D78884" w:rsidR="00385B72" w:rsidRDefault="00385B72" w:rsidP="00385B72">
      <w:pPr>
        <w:pStyle w:val="berschrift2"/>
      </w:pPr>
      <w:r>
        <w:t>Wandkonstruktion</w:t>
      </w:r>
    </w:p>
    <w:p w14:paraId="669A4257" w14:textId="77777777" w:rsidR="00385B72" w:rsidRPr="00385B72" w:rsidRDefault="00385B72" w:rsidP="00385B72"/>
    <w:p w14:paraId="09FF0513" w14:textId="277681B4" w:rsidR="00332430" w:rsidRPr="00332430" w:rsidRDefault="00332430" w:rsidP="000D1AC5">
      <w:pPr>
        <w:pStyle w:val="berschrift2"/>
      </w:pPr>
      <w:r>
        <w:t>Decke</w:t>
      </w:r>
      <w:bookmarkEnd w:id="12"/>
    </w:p>
    <w:p w14:paraId="589DCA06" w14:textId="77777777" w:rsidR="00332430" w:rsidRPr="00332430" w:rsidRDefault="00332430" w:rsidP="00332430"/>
    <w:p w14:paraId="089F6FB9" w14:textId="221B7FC5" w:rsidR="003A328A" w:rsidRDefault="003A328A" w:rsidP="000D1AC5">
      <w:pPr>
        <w:pStyle w:val="berschrift2"/>
      </w:pPr>
      <w:bookmarkStart w:id="13" w:name="_Toc184223375"/>
      <w:r>
        <w:lastRenderedPageBreak/>
        <w:t>Dach</w:t>
      </w:r>
      <w:bookmarkEnd w:id="13"/>
    </w:p>
    <w:p w14:paraId="159874B2" w14:textId="77777777" w:rsidR="0092199A" w:rsidRPr="00310D21" w:rsidRDefault="0092199A" w:rsidP="00310D21">
      <w:bookmarkStart w:id="14" w:name="_Toc184223379"/>
    </w:p>
    <w:p w14:paraId="7A753AE6" w14:textId="0B82FCC6" w:rsidR="00F44054" w:rsidRDefault="00F44054" w:rsidP="000D1AC5">
      <w:pPr>
        <w:pStyle w:val="berschrift2"/>
      </w:pPr>
      <w:r>
        <w:t>Gaube</w:t>
      </w:r>
    </w:p>
    <w:p w14:paraId="070E547B" w14:textId="77777777" w:rsidR="00F44054" w:rsidRPr="00F44054" w:rsidRDefault="00F44054" w:rsidP="00F44054"/>
    <w:p w14:paraId="5F05A0D0" w14:textId="57063B63" w:rsidR="00F44054" w:rsidRDefault="00F44054" w:rsidP="000D1AC5">
      <w:pPr>
        <w:pStyle w:val="berschrift2"/>
      </w:pPr>
      <w:r>
        <w:t>Stabwerk</w:t>
      </w:r>
    </w:p>
    <w:p w14:paraId="05877567" w14:textId="77777777" w:rsidR="00F44054" w:rsidRPr="00F44054" w:rsidRDefault="00F44054" w:rsidP="00F44054"/>
    <w:p w14:paraId="33D30B11" w14:textId="4BCBA855" w:rsidR="0092199A" w:rsidRDefault="00F44054" w:rsidP="000D1AC5">
      <w:pPr>
        <w:pStyle w:val="berschrift2"/>
      </w:pPr>
      <w:r>
        <w:t>DICAM</w:t>
      </w:r>
    </w:p>
    <w:p w14:paraId="45D7D29C" w14:textId="77777777" w:rsidR="0092199A" w:rsidRPr="00127D84" w:rsidRDefault="0092199A" w:rsidP="0092199A"/>
    <w:p w14:paraId="04731DD7" w14:textId="011D4A11" w:rsidR="0092199A" w:rsidRDefault="0092199A">
      <w:pPr>
        <w:pStyle w:val="berschrift1"/>
      </w:pPr>
      <w:r>
        <w:t xml:space="preserve">Ergebnisse </w:t>
      </w:r>
      <w:r w:rsidR="000A1E21">
        <w:t xml:space="preserve">Listen </w:t>
      </w:r>
      <w:r>
        <w:t xml:space="preserve">und </w:t>
      </w:r>
      <w:r w:rsidR="622AE27C">
        <w:t>Plan</w:t>
      </w:r>
      <w:r w:rsidR="000A1E21">
        <w:t>-</w:t>
      </w:r>
      <w:r>
        <w:t>Ausgaben</w:t>
      </w:r>
    </w:p>
    <w:p w14:paraId="607E76E9" w14:textId="77777777" w:rsidR="0092199A" w:rsidRPr="0092199A" w:rsidRDefault="0092199A" w:rsidP="0092199A"/>
    <w:p w14:paraId="05F5CAC7" w14:textId="66FC03F4" w:rsidR="00B037D2" w:rsidRDefault="00B037D2" w:rsidP="000D1AC5">
      <w:pPr>
        <w:pStyle w:val="berschrift2"/>
      </w:pPr>
      <w:r>
        <w:t>Pläne</w:t>
      </w:r>
      <w:bookmarkEnd w:id="14"/>
    </w:p>
    <w:p w14:paraId="1873C62C" w14:textId="1872287D" w:rsidR="00BD2BA1" w:rsidRDefault="0075210B" w:rsidP="0092199A">
      <w:pPr>
        <w:pStyle w:val="berschrift3"/>
      </w:pPr>
      <w:r>
        <w:t>Grundrissplan</w:t>
      </w:r>
    </w:p>
    <w:p w14:paraId="50791685" w14:textId="77777777" w:rsidR="000128F4" w:rsidRPr="000128F4" w:rsidRDefault="000128F4" w:rsidP="0092199A"/>
    <w:p w14:paraId="4DCDAEE8" w14:textId="0986557D" w:rsidR="00212F92" w:rsidRDefault="0075210B" w:rsidP="0092199A">
      <w:pPr>
        <w:pStyle w:val="berschrift3"/>
      </w:pPr>
      <w:r>
        <w:t>Wandplan</w:t>
      </w:r>
    </w:p>
    <w:p w14:paraId="664352BF" w14:textId="77777777" w:rsidR="0075210B" w:rsidRPr="0075210B" w:rsidRDefault="0075210B" w:rsidP="0075210B"/>
    <w:p w14:paraId="264DD6AF" w14:textId="4001D292" w:rsidR="00451198" w:rsidRDefault="004121C9" w:rsidP="0092199A">
      <w:pPr>
        <w:pStyle w:val="berschrift3"/>
      </w:pPr>
      <w:r>
        <w:t>Maurerplan</w:t>
      </w:r>
    </w:p>
    <w:p w14:paraId="51B10191" w14:textId="77777777" w:rsidR="000128F4" w:rsidRPr="000128F4" w:rsidRDefault="000128F4" w:rsidP="0092199A"/>
    <w:p w14:paraId="78E304F2" w14:textId="7D3A98E4" w:rsidR="0092308F" w:rsidRDefault="0092308F" w:rsidP="0092308F">
      <w:pPr>
        <w:pStyle w:val="berschrift3"/>
      </w:pPr>
      <w:r>
        <w:t>Deckenplan</w:t>
      </w:r>
    </w:p>
    <w:p w14:paraId="018F7E0A" w14:textId="77777777" w:rsidR="0092308F" w:rsidRDefault="0092308F" w:rsidP="0092308F"/>
    <w:p w14:paraId="437642B6" w14:textId="1576971A" w:rsidR="00127D84" w:rsidRDefault="004121C9" w:rsidP="0092199A">
      <w:pPr>
        <w:pStyle w:val="berschrift3"/>
      </w:pPr>
      <w:r>
        <w:t>Dachhautplan</w:t>
      </w:r>
    </w:p>
    <w:p w14:paraId="293EECBA" w14:textId="77777777" w:rsidR="00127D84" w:rsidRPr="00127D84" w:rsidRDefault="00127D84" w:rsidP="0092199A"/>
    <w:p w14:paraId="2C157726" w14:textId="39BA15D5" w:rsidR="00311E6F" w:rsidRDefault="004121C9" w:rsidP="0092199A">
      <w:pPr>
        <w:pStyle w:val="berschrift3"/>
      </w:pPr>
      <w:r>
        <w:t>Sparren-Pfettenplan</w:t>
      </w:r>
    </w:p>
    <w:p w14:paraId="50340776" w14:textId="77777777" w:rsidR="00B55CAD" w:rsidRPr="00B55CAD" w:rsidRDefault="00B55CAD" w:rsidP="0092199A"/>
    <w:p w14:paraId="3AAD3957" w14:textId="53124FCD" w:rsidR="00517A93" w:rsidRDefault="0092308F" w:rsidP="0092199A">
      <w:pPr>
        <w:pStyle w:val="berschrift3"/>
      </w:pPr>
      <w:bookmarkStart w:id="15" w:name="_Toc184223387"/>
      <w:r>
        <w:t>Dach</w:t>
      </w:r>
      <w:r w:rsidR="00C50AAF">
        <w:t>elementplan</w:t>
      </w:r>
    </w:p>
    <w:p w14:paraId="23511CF3" w14:textId="77777777" w:rsidR="00C50AAF" w:rsidRDefault="00C50AAF" w:rsidP="00C50AAF"/>
    <w:p w14:paraId="47316835" w14:textId="760CC1CC" w:rsidR="00C50AAF" w:rsidRDefault="00C50AAF" w:rsidP="00C50AAF">
      <w:pPr>
        <w:pStyle w:val="berschrift3"/>
      </w:pPr>
      <w:r>
        <w:t>Einzelstabzeichnung</w:t>
      </w:r>
    </w:p>
    <w:p w14:paraId="080B84FD" w14:textId="77777777" w:rsidR="00C50AAF" w:rsidRDefault="00C50AAF" w:rsidP="00C50AAF"/>
    <w:p w14:paraId="4F875AE6" w14:textId="4A1F2D0E" w:rsidR="00C50AAF" w:rsidRDefault="00C50AAF" w:rsidP="00C50AAF">
      <w:pPr>
        <w:pStyle w:val="berschrift3"/>
      </w:pPr>
      <w:r>
        <w:t>Einzelplattenplan</w:t>
      </w:r>
    </w:p>
    <w:p w14:paraId="70EA3884" w14:textId="77777777" w:rsidR="00C50AAF" w:rsidRDefault="00C50AAF" w:rsidP="00C50AAF"/>
    <w:p w14:paraId="2F81C95A" w14:textId="6070706D" w:rsidR="00C50AAF" w:rsidRDefault="0008348F" w:rsidP="00C50AAF">
      <w:pPr>
        <w:pStyle w:val="berschrift3"/>
      </w:pPr>
      <w:r>
        <w:t>Baugruppenplan</w:t>
      </w:r>
    </w:p>
    <w:p w14:paraId="172200E9" w14:textId="77777777" w:rsidR="0008348F" w:rsidRDefault="0008348F" w:rsidP="0008348F"/>
    <w:p w14:paraId="528F0565" w14:textId="6E2A2ABC" w:rsidR="0008348F" w:rsidRDefault="0008348F" w:rsidP="0008348F">
      <w:pPr>
        <w:pStyle w:val="berschrift3"/>
      </w:pPr>
      <w:r>
        <w:t>Ablage Aktuelle Darstellung</w:t>
      </w:r>
    </w:p>
    <w:p w14:paraId="073C29FB" w14:textId="77777777" w:rsidR="0008348F" w:rsidRDefault="0008348F" w:rsidP="0008348F"/>
    <w:p w14:paraId="249A7CE3" w14:textId="023705C8" w:rsidR="0008348F" w:rsidRPr="0008348F" w:rsidRDefault="0008348F" w:rsidP="0008348F">
      <w:pPr>
        <w:pStyle w:val="berschrift3"/>
      </w:pPr>
      <w:r>
        <w:t>Direkt aus Ansicht</w:t>
      </w:r>
    </w:p>
    <w:p w14:paraId="73BB3071" w14:textId="77777777" w:rsidR="004A2511" w:rsidRPr="004A2511" w:rsidRDefault="004A2511" w:rsidP="004A2511"/>
    <w:p w14:paraId="6D309735" w14:textId="53BE005D" w:rsidR="00B037D2" w:rsidRDefault="00B037D2" w:rsidP="000D1AC5">
      <w:pPr>
        <w:pStyle w:val="berschrift2"/>
      </w:pPr>
      <w:r>
        <w:t>Listen</w:t>
      </w:r>
      <w:r w:rsidR="00332430">
        <w:t>, Aufmaß</w:t>
      </w:r>
      <w:bookmarkEnd w:id="15"/>
    </w:p>
    <w:p w14:paraId="1EEBB276" w14:textId="0306D3F9" w:rsidR="00451198" w:rsidRDefault="0008348F" w:rsidP="0092199A">
      <w:pPr>
        <w:pStyle w:val="berschrift3"/>
      </w:pPr>
      <w:r>
        <w:t>Materiallisten</w:t>
      </w:r>
    </w:p>
    <w:p w14:paraId="281D351C" w14:textId="77777777" w:rsidR="000128F4" w:rsidRPr="000128F4" w:rsidRDefault="000128F4" w:rsidP="0092199A"/>
    <w:p w14:paraId="0B8FCADC" w14:textId="25BB8328" w:rsidR="00451198" w:rsidRDefault="00C25354" w:rsidP="0092199A">
      <w:pPr>
        <w:pStyle w:val="berschrift3"/>
      </w:pPr>
      <w:r>
        <w:t>Aufmaßlisten</w:t>
      </w:r>
    </w:p>
    <w:p w14:paraId="1232FC79" w14:textId="77777777" w:rsidR="000128F4" w:rsidRPr="000128F4" w:rsidRDefault="000128F4" w:rsidP="0092199A"/>
    <w:p w14:paraId="1EA4E38F" w14:textId="7C80D5D2" w:rsidR="00A82A36" w:rsidRDefault="00C25354" w:rsidP="0092199A">
      <w:pPr>
        <w:pStyle w:val="berschrift3"/>
      </w:pPr>
      <w:r>
        <w:lastRenderedPageBreak/>
        <w:t>Ziegel</w:t>
      </w:r>
      <w:r w:rsidR="009678EF">
        <w:t>- Lattungs</w:t>
      </w:r>
      <w:r>
        <w:t>liste</w:t>
      </w:r>
    </w:p>
    <w:p w14:paraId="41A36EB0" w14:textId="77777777" w:rsidR="00452285" w:rsidRDefault="00452285" w:rsidP="00452285"/>
    <w:p w14:paraId="0E3C98E8" w14:textId="3CBD91FD" w:rsidR="00452285" w:rsidRPr="00452285" w:rsidRDefault="00452285" w:rsidP="00452285">
      <w:pPr>
        <w:pStyle w:val="berschrift3"/>
      </w:pPr>
      <w:r>
        <w:t>Fenster- Türliste</w:t>
      </w:r>
    </w:p>
    <w:p w14:paraId="437C82B7" w14:textId="77777777" w:rsidR="00A82A36" w:rsidRPr="00A82A36" w:rsidRDefault="00A82A36" w:rsidP="0092199A"/>
    <w:p w14:paraId="1AAF89D7" w14:textId="717F4AAF" w:rsidR="00A82A36" w:rsidRDefault="00803AE0" w:rsidP="0092199A">
      <w:pPr>
        <w:pStyle w:val="berschrift3"/>
      </w:pPr>
      <w:r>
        <w:t>Gebäudeelementliste</w:t>
      </w:r>
    </w:p>
    <w:p w14:paraId="5F7718DF" w14:textId="77777777" w:rsidR="00332430" w:rsidRPr="00332430" w:rsidRDefault="00332430" w:rsidP="00332430"/>
    <w:p w14:paraId="60E911EB" w14:textId="37F8AF72" w:rsidR="000128F4" w:rsidRPr="000128F4" w:rsidRDefault="00B037D2" w:rsidP="000D1AC5">
      <w:pPr>
        <w:pStyle w:val="berschrift2"/>
      </w:pPr>
      <w:bookmarkStart w:id="16" w:name="_Toc184223394"/>
      <w:r>
        <w:t>Maschinenübergabe</w:t>
      </w:r>
      <w:bookmarkEnd w:id="16"/>
    </w:p>
    <w:p w14:paraId="68615EF4" w14:textId="41AED4D7" w:rsidR="000128F4" w:rsidRDefault="005539C6" w:rsidP="0092199A">
      <w:pPr>
        <w:pStyle w:val="berschrift3"/>
      </w:pPr>
      <w:r>
        <w:t>Abbundmaschinen</w:t>
      </w:r>
    </w:p>
    <w:p w14:paraId="420D5CC5" w14:textId="77777777" w:rsidR="000128F4" w:rsidRPr="000128F4" w:rsidRDefault="000128F4" w:rsidP="0092199A"/>
    <w:p w14:paraId="292AEFD8" w14:textId="1441A208" w:rsidR="001C25F7" w:rsidRDefault="005539C6" w:rsidP="0092199A">
      <w:pPr>
        <w:pStyle w:val="berschrift3"/>
      </w:pPr>
      <w:r>
        <w:t>Plattenmaschinen</w:t>
      </w:r>
    </w:p>
    <w:p w14:paraId="48CBCF72" w14:textId="77777777" w:rsidR="001C25F7" w:rsidRPr="001C25F7" w:rsidRDefault="001C25F7" w:rsidP="0092199A"/>
    <w:p w14:paraId="4DE217EA" w14:textId="0F573758" w:rsidR="001C25F7" w:rsidRDefault="005539C6" w:rsidP="0092199A">
      <w:pPr>
        <w:pStyle w:val="berschrift3"/>
      </w:pPr>
      <w:r>
        <w:t>Wandmaschinen</w:t>
      </w:r>
    </w:p>
    <w:p w14:paraId="616CC840" w14:textId="77777777" w:rsidR="001C25F7" w:rsidRPr="001C25F7" w:rsidRDefault="001C25F7" w:rsidP="001C25F7"/>
    <w:p w14:paraId="47FBD4A2" w14:textId="338D02E6" w:rsidR="006A2E13" w:rsidRDefault="006A2E13">
      <w:pPr>
        <w:pStyle w:val="berschrift1"/>
      </w:pPr>
      <w:bookmarkStart w:id="17" w:name="_Toc184223408"/>
      <w:r>
        <w:t>Schnittstellen</w:t>
      </w:r>
    </w:p>
    <w:p w14:paraId="2B11AECF" w14:textId="7B6E1126" w:rsidR="00BD2BA1" w:rsidRDefault="00BD2BA1" w:rsidP="000D1AC5">
      <w:pPr>
        <w:pStyle w:val="berschrift2"/>
      </w:pPr>
      <w:r>
        <w:t>Punktewolke</w:t>
      </w:r>
      <w:bookmarkEnd w:id="17"/>
    </w:p>
    <w:p w14:paraId="0EAA1FCF" w14:textId="77777777" w:rsidR="00127D84" w:rsidRPr="00127D84" w:rsidRDefault="00127D84" w:rsidP="00127D84"/>
    <w:p w14:paraId="4894C621" w14:textId="13C7C020" w:rsidR="00BD2BA1" w:rsidRDefault="00F5209C" w:rsidP="000D1AC5">
      <w:pPr>
        <w:pStyle w:val="berschrift2"/>
      </w:pPr>
      <w:bookmarkStart w:id="18" w:name="_Toc184223413"/>
      <w:r>
        <w:t>Import / Export</w:t>
      </w:r>
      <w:bookmarkEnd w:id="18"/>
    </w:p>
    <w:p w14:paraId="31F23586" w14:textId="77777777" w:rsidR="00B55CAD" w:rsidRPr="00B55CAD" w:rsidRDefault="00B55CAD" w:rsidP="00B55CAD"/>
    <w:p w14:paraId="59909635" w14:textId="6E46A6E8" w:rsidR="004603F4" w:rsidRDefault="005B0B00">
      <w:pPr>
        <w:pStyle w:val="berschrift1"/>
      </w:pPr>
      <w:r>
        <w:t>Baudatenprogramm</w:t>
      </w:r>
    </w:p>
    <w:p w14:paraId="2606055B" w14:textId="6AF506DB" w:rsidR="005B0B00" w:rsidRDefault="005B0B00" w:rsidP="005B0B00">
      <w:pPr>
        <w:pStyle w:val="berschrift2"/>
      </w:pPr>
      <w:r>
        <w:t>Materiallisten</w:t>
      </w:r>
    </w:p>
    <w:p w14:paraId="20AA98C4" w14:textId="77777777" w:rsidR="005B0B00" w:rsidRDefault="005B0B00" w:rsidP="005B0B00"/>
    <w:p w14:paraId="3A3050C5" w14:textId="1466D654" w:rsidR="005B0B00" w:rsidRDefault="005B0B00" w:rsidP="005B0B00">
      <w:pPr>
        <w:pStyle w:val="berschrift2"/>
      </w:pPr>
      <w:r>
        <w:t>Aufmaßlisten</w:t>
      </w:r>
    </w:p>
    <w:p w14:paraId="58A33B7C" w14:textId="77777777" w:rsidR="005B0B00" w:rsidRDefault="005B0B00" w:rsidP="005B0B00"/>
    <w:p w14:paraId="79EBA71D" w14:textId="4DDF1F56" w:rsidR="005600BD" w:rsidRDefault="005600BD" w:rsidP="005B0B00">
      <w:pPr>
        <w:pStyle w:val="berschrift2"/>
      </w:pPr>
      <w:r>
        <w:t>Aufmaßsets</w:t>
      </w:r>
    </w:p>
    <w:p w14:paraId="4778358C" w14:textId="77777777" w:rsidR="005600BD" w:rsidRPr="005600BD" w:rsidRDefault="005600BD" w:rsidP="005600BD"/>
    <w:p w14:paraId="632468EE" w14:textId="6EC71973" w:rsidR="005600BD" w:rsidRDefault="005600BD" w:rsidP="005B0B00">
      <w:pPr>
        <w:pStyle w:val="berschrift2"/>
      </w:pPr>
      <w:r>
        <w:t>Stücklisten</w:t>
      </w:r>
    </w:p>
    <w:p w14:paraId="11473878" w14:textId="77777777" w:rsidR="005600BD" w:rsidRPr="005600BD" w:rsidRDefault="005600BD" w:rsidP="005600BD"/>
    <w:p w14:paraId="423E2143" w14:textId="69AB13D3" w:rsidR="005B0B00" w:rsidRDefault="00F6348B" w:rsidP="005B0B00">
      <w:pPr>
        <w:pStyle w:val="berschrift2"/>
      </w:pPr>
      <w:r>
        <w:t>Bau</w:t>
      </w:r>
      <w:r w:rsidR="00446CEE">
        <w:t>teilkatalog</w:t>
      </w:r>
    </w:p>
    <w:p w14:paraId="1B94A2F9" w14:textId="77777777" w:rsidR="00446CEE" w:rsidRDefault="00446CEE" w:rsidP="00446CEE"/>
    <w:p w14:paraId="03216589" w14:textId="652D883F" w:rsidR="001E670D" w:rsidRDefault="001E670D" w:rsidP="00446CEE">
      <w:pPr>
        <w:pStyle w:val="berschrift2"/>
      </w:pPr>
      <w:r>
        <w:t>Ziegel</w:t>
      </w:r>
    </w:p>
    <w:p w14:paraId="479918EA" w14:textId="77777777" w:rsidR="001E670D" w:rsidRPr="001E670D" w:rsidRDefault="001E670D" w:rsidP="001E670D"/>
    <w:p w14:paraId="638233A5" w14:textId="3CD99B23" w:rsidR="00446CEE" w:rsidRDefault="00446CEE" w:rsidP="00446CEE">
      <w:pPr>
        <w:pStyle w:val="berschrift2"/>
      </w:pPr>
      <w:r>
        <w:t>Datenaustausch</w:t>
      </w:r>
    </w:p>
    <w:p w14:paraId="6AF11A6D" w14:textId="77777777" w:rsidR="00446CEE" w:rsidRPr="00446CEE" w:rsidRDefault="00446CEE" w:rsidP="00446CEE"/>
    <w:p w14:paraId="2AFE0148" w14:textId="7634D2A6" w:rsidR="00446CEE" w:rsidRDefault="00446CEE" w:rsidP="00446CEE">
      <w:pPr>
        <w:pStyle w:val="berschrift2"/>
      </w:pPr>
      <w:r>
        <w:t>Export</w:t>
      </w:r>
    </w:p>
    <w:p w14:paraId="29A0DB4C" w14:textId="7999B868" w:rsidR="00446CEE" w:rsidRDefault="0013682C" w:rsidP="0013682C">
      <w:pPr>
        <w:pStyle w:val="berschrift3"/>
      </w:pPr>
      <w:r>
        <w:t>Aufmaß-Excel</w:t>
      </w:r>
    </w:p>
    <w:p w14:paraId="6EB56B77" w14:textId="77777777" w:rsidR="0013682C" w:rsidRDefault="0013682C" w:rsidP="0013682C"/>
    <w:p w14:paraId="379E97D5" w14:textId="217C6922" w:rsidR="0013682C" w:rsidRDefault="0013682C" w:rsidP="0013682C">
      <w:pPr>
        <w:pStyle w:val="berschrift3"/>
      </w:pPr>
      <w:r>
        <w:t>Baudaten-Excelübergabe</w:t>
      </w:r>
    </w:p>
    <w:p w14:paraId="0FA28A92" w14:textId="77777777" w:rsidR="0013682C" w:rsidRPr="0013682C" w:rsidRDefault="0013682C" w:rsidP="0013682C"/>
    <w:p w14:paraId="19ABF7F7" w14:textId="7831308F" w:rsidR="00CA16D3" w:rsidRDefault="00FA3759" w:rsidP="00CA16D3">
      <w:pPr>
        <w:pStyle w:val="berschrift1"/>
      </w:pPr>
      <w:r>
        <w:lastRenderedPageBreak/>
        <w:t>Aufrichtreihenfolge, Verlad</w:t>
      </w:r>
      <w:r w:rsidR="00DF2830">
        <w:t>eplanung</w:t>
      </w:r>
    </w:p>
    <w:p w14:paraId="7C0568FD" w14:textId="77777777" w:rsidR="00FA3759" w:rsidRDefault="00FA3759" w:rsidP="00FA3759"/>
    <w:p w14:paraId="7FCEC5AA" w14:textId="21172B56" w:rsidR="00FA3759" w:rsidRDefault="00FA3759" w:rsidP="00FA3759">
      <w:pPr>
        <w:pStyle w:val="berschrift1"/>
      </w:pPr>
      <w:r>
        <w:t>Statik</w:t>
      </w:r>
    </w:p>
    <w:p w14:paraId="6CC9CCF1" w14:textId="77777777" w:rsidR="00FA3759" w:rsidRDefault="00FA3759" w:rsidP="00FA3759"/>
    <w:p w14:paraId="5DEF8ECB" w14:textId="249ECBE2" w:rsidR="00FA3759" w:rsidRDefault="00FA3759" w:rsidP="00FA3759">
      <w:pPr>
        <w:pStyle w:val="berschrift1"/>
      </w:pPr>
      <w:r>
        <w:t>2D-Hilfsgeometrie</w:t>
      </w:r>
    </w:p>
    <w:p w14:paraId="4C07F17F" w14:textId="7A2D20AB" w:rsidR="00063C40" w:rsidRDefault="00063C40" w:rsidP="00063C40">
      <w:pPr>
        <w:pStyle w:val="berschrift2"/>
      </w:pPr>
      <w:r>
        <w:t>Zeichenfunktionen</w:t>
      </w:r>
    </w:p>
    <w:p w14:paraId="51E6E236" w14:textId="4119E0D1" w:rsidR="00063C40" w:rsidRDefault="00063C40" w:rsidP="00063C40">
      <w:pPr>
        <w:pStyle w:val="berschrift3"/>
      </w:pPr>
      <w:r>
        <w:t>Punkte</w:t>
      </w:r>
    </w:p>
    <w:p w14:paraId="2C5E7532" w14:textId="77777777" w:rsidR="00126CB7" w:rsidRPr="00126CB7" w:rsidRDefault="00126CB7" w:rsidP="00126CB7"/>
    <w:p w14:paraId="6290359F" w14:textId="16DBE47B" w:rsidR="00063C40" w:rsidRDefault="00063C40" w:rsidP="00063C40">
      <w:pPr>
        <w:pStyle w:val="berschrift3"/>
      </w:pPr>
      <w:r>
        <w:t>Linien</w:t>
      </w:r>
    </w:p>
    <w:p w14:paraId="5464E906" w14:textId="77777777" w:rsidR="00126CB7" w:rsidRPr="00126CB7" w:rsidRDefault="00126CB7" w:rsidP="00126CB7"/>
    <w:p w14:paraId="7A1D97ED" w14:textId="7024C488" w:rsidR="002E539C" w:rsidRDefault="002E539C" w:rsidP="002E539C">
      <w:pPr>
        <w:pStyle w:val="berschrift3"/>
      </w:pPr>
      <w:r>
        <w:t>Polylinien</w:t>
      </w:r>
    </w:p>
    <w:p w14:paraId="1794F6E9" w14:textId="77777777" w:rsidR="00126CB7" w:rsidRPr="00126CB7" w:rsidRDefault="00126CB7" w:rsidP="00126CB7"/>
    <w:p w14:paraId="6960514B" w14:textId="011F2A96" w:rsidR="00063C40" w:rsidRDefault="00063C40" w:rsidP="00063C40">
      <w:pPr>
        <w:pStyle w:val="berschrift3"/>
      </w:pPr>
      <w:r>
        <w:t>Kreise</w:t>
      </w:r>
    </w:p>
    <w:p w14:paraId="132BB108" w14:textId="77777777" w:rsidR="00126CB7" w:rsidRPr="00126CB7" w:rsidRDefault="00126CB7" w:rsidP="00126CB7"/>
    <w:p w14:paraId="65F0F37E" w14:textId="0DEC1170" w:rsidR="00063C40" w:rsidRDefault="00063C40" w:rsidP="002E539C">
      <w:pPr>
        <w:pStyle w:val="berschrift3"/>
      </w:pPr>
      <w:r>
        <w:t>Kreisbögen</w:t>
      </w:r>
    </w:p>
    <w:p w14:paraId="61493A1A" w14:textId="77777777" w:rsidR="00126CB7" w:rsidRPr="00126CB7" w:rsidRDefault="00126CB7" w:rsidP="00126CB7"/>
    <w:p w14:paraId="3B9E9BDA" w14:textId="14FDB99D" w:rsidR="002E539C" w:rsidRDefault="002E539C" w:rsidP="002E539C">
      <w:pPr>
        <w:pStyle w:val="berschrift3"/>
      </w:pPr>
      <w:r>
        <w:t>Schraffuren</w:t>
      </w:r>
    </w:p>
    <w:p w14:paraId="2883A4E7" w14:textId="77777777" w:rsidR="00126CB7" w:rsidRDefault="00126CB7" w:rsidP="00126CB7"/>
    <w:p w14:paraId="6D9B0CC7" w14:textId="2BD06BB8" w:rsidR="003615DA" w:rsidRDefault="003615DA" w:rsidP="003615DA">
      <w:pPr>
        <w:pStyle w:val="berschrift2"/>
      </w:pPr>
      <w:r>
        <w:t>Bearbeitungsfunktionen</w:t>
      </w:r>
    </w:p>
    <w:p w14:paraId="136A4B49" w14:textId="1C6E0368" w:rsidR="003615DA" w:rsidRDefault="007C2B4B" w:rsidP="003615DA">
      <w:pPr>
        <w:pStyle w:val="berschrift3"/>
      </w:pPr>
      <w:r>
        <w:t>Kopieren</w:t>
      </w:r>
    </w:p>
    <w:p w14:paraId="70267D00" w14:textId="77777777" w:rsidR="007C2B4B" w:rsidRDefault="007C2B4B" w:rsidP="007C2B4B"/>
    <w:p w14:paraId="16E491EF" w14:textId="06BD3EB6" w:rsidR="007C2B4B" w:rsidRDefault="007C2B4B" w:rsidP="007C2B4B">
      <w:pPr>
        <w:pStyle w:val="berschrift3"/>
      </w:pPr>
      <w:r>
        <w:t>Spiegeln</w:t>
      </w:r>
    </w:p>
    <w:p w14:paraId="2DC3A752" w14:textId="77777777" w:rsidR="007C2B4B" w:rsidRDefault="007C2B4B" w:rsidP="007C2B4B"/>
    <w:p w14:paraId="26D3AA13" w14:textId="5892EA1C" w:rsidR="007C2B4B" w:rsidRDefault="00C21A11" w:rsidP="007C2B4B">
      <w:pPr>
        <w:pStyle w:val="berschrift3"/>
      </w:pPr>
      <w:r>
        <w:t>Versetzen</w:t>
      </w:r>
    </w:p>
    <w:p w14:paraId="119AE9D3" w14:textId="77777777" w:rsidR="00C21A11" w:rsidRDefault="00C21A11" w:rsidP="00C21A11"/>
    <w:p w14:paraId="1581E439" w14:textId="763AC581" w:rsidR="00C21A11" w:rsidRDefault="00C21A11" w:rsidP="00C21A11">
      <w:pPr>
        <w:pStyle w:val="berschrift3"/>
      </w:pPr>
      <w:r>
        <w:t>Stutzen</w:t>
      </w:r>
    </w:p>
    <w:p w14:paraId="75F920CC" w14:textId="77777777" w:rsidR="00C21A11" w:rsidRDefault="00C21A11" w:rsidP="00C21A11"/>
    <w:p w14:paraId="5E6E5D42" w14:textId="3E9FABB3" w:rsidR="00C21A11" w:rsidRDefault="00C21A11" w:rsidP="00C21A11">
      <w:pPr>
        <w:pStyle w:val="berschrift3"/>
      </w:pPr>
      <w:r>
        <w:t>Anpassen</w:t>
      </w:r>
    </w:p>
    <w:p w14:paraId="01F61AFB" w14:textId="77777777" w:rsidR="0019699E" w:rsidRPr="0019699E" w:rsidRDefault="0019699E" w:rsidP="0019699E"/>
    <w:p w14:paraId="5161ECA7" w14:textId="0CFB7A5B" w:rsidR="00C21A11" w:rsidRDefault="0019699E" w:rsidP="0019699E">
      <w:pPr>
        <w:pStyle w:val="berschrift2"/>
      </w:pPr>
      <w:r>
        <w:t>Layer / Gruppen</w:t>
      </w:r>
    </w:p>
    <w:p w14:paraId="3CFB6171" w14:textId="77777777" w:rsidR="0019699E" w:rsidRDefault="0019699E" w:rsidP="0019699E"/>
    <w:p w14:paraId="379B8E47" w14:textId="1391CFF5" w:rsidR="0019699E" w:rsidRDefault="0019699E" w:rsidP="0019699E">
      <w:pPr>
        <w:pStyle w:val="berschrift2"/>
      </w:pPr>
      <w:r>
        <w:t>Bemaßung</w:t>
      </w:r>
    </w:p>
    <w:p w14:paraId="33E9A3CE" w14:textId="77777777" w:rsidR="00774789" w:rsidRDefault="00774789" w:rsidP="00774789"/>
    <w:p w14:paraId="535FFA2F" w14:textId="664D826E" w:rsidR="00774789" w:rsidRPr="00774789" w:rsidRDefault="00774789" w:rsidP="00774789">
      <w:pPr>
        <w:pStyle w:val="berschrift2"/>
      </w:pPr>
      <w:r>
        <w:t>Texte, Beschriftungen</w:t>
      </w:r>
    </w:p>
    <w:p w14:paraId="136979B6" w14:textId="77777777" w:rsidR="0019699E" w:rsidRPr="0019699E" w:rsidRDefault="0019699E" w:rsidP="0019699E"/>
    <w:p w14:paraId="270EA8D2" w14:textId="23CBD22C" w:rsidR="0085510D" w:rsidRDefault="0085510D" w:rsidP="0085510D">
      <w:pPr>
        <w:pStyle w:val="berschrift1"/>
      </w:pPr>
      <w:r>
        <w:t>Planprogramm</w:t>
      </w:r>
    </w:p>
    <w:p w14:paraId="15179638" w14:textId="5F9CA1D5" w:rsidR="0085510D" w:rsidRDefault="0055525C" w:rsidP="0055525C">
      <w:pPr>
        <w:pStyle w:val="berschrift2"/>
      </w:pPr>
      <w:r>
        <w:t>Planvorlagen</w:t>
      </w:r>
    </w:p>
    <w:p w14:paraId="73938E55" w14:textId="77777777" w:rsidR="0055525C" w:rsidRDefault="0055525C" w:rsidP="0055525C"/>
    <w:p w14:paraId="5499536E" w14:textId="231EB56A" w:rsidR="007B25A6" w:rsidRDefault="007B25A6" w:rsidP="007B25A6">
      <w:pPr>
        <w:pStyle w:val="berschrift2"/>
      </w:pPr>
      <w:r>
        <w:lastRenderedPageBreak/>
        <w:t>Datei-Menü</w:t>
      </w:r>
    </w:p>
    <w:p w14:paraId="63CF597A" w14:textId="6C7B2B20" w:rsidR="0055525C" w:rsidRDefault="0055525C" w:rsidP="007B25A6">
      <w:pPr>
        <w:pStyle w:val="berschrift3"/>
      </w:pPr>
      <w:r>
        <w:t>Neuer Plan</w:t>
      </w:r>
    </w:p>
    <w:p w14:paraId="42E053DE" w14:textId="77777777" w:rsidR="0055525C" w:rsidRDefault="0055525C" w:rsidP="0055525C"/>
    <w:p w14:paraId="5E9A4B24" w14:textId="0AB65B78" w:rsidR="0055525C" w:rsidRDefault="007B25A6" w:rsidP="007B25A6">
      <w:pPr>
        <w:pStyle w:val="berschrift3"/>
      </w:pPr>
      <w:r>
        <w:t>Plan öffnen</w:t>
      </w:r>
    </w:p>
    <w:p w14:paraId="4BE3536E" w14:textId="77777777" w:rsidR="007B25A6" w:rsidRDefault="007B25A6" w:rsidP="007B25A6"/>
    <w:p w14:paraId="27DB2323" w14:textId="260D31C6" w:rsidR="007B25A6" w:rsidRDefault="007B25A6" w:rsidP="007B25A6">
      <w:pPr>
        <w:pStyle w:val="berschrift3"/>
      </w:pPr>
      <w:r>
        <w:t>Einfügungen</w:t>
      </w:r>
    </w:p>
    <w:p w14:paraId="709C3506" w14:textId="77777777" w:rsidR="007B25A6" w:rsidRDefault="007B25A6" w:rsidP="007B25A6"/>
    <w:p w14:paraId="43B47EBB" w14:textId="0C6D8518" w:rsidR="007B25A6" w:rsidRDefault="004B42BB" w:rsidP="007B25A6">
      <w:pPr>
        <w:pStyle w:val="berschrift3"/>
      </w:pPr>
      <w:r>
        <w:t>Einstellungen</w:t>
      </w:r>
    </w:p>
    <w:p w14:paraId="33E673CB" w14:textId="77777777" w:rsidR="004B42BB" w:rsidRDefault="004B42BB" w:rsidP="004B42BB"/>
    <w:p w14:paraId="14C8957D" w14:textId="58709689" w:rsidR="004B42BB" w:rsidRDefault="004B42BB" w:rsidP="004B42BB">
      <w:pPr>
        <w:pStyle w:val="berschrift2"/>
      </w:pPr>
      <w:r>
        <w:t>Fenster-Menü</w:t>
      </w:r>
    </w:p>
    <w:p w14:paraId="67466D61" w14:textId="77777777" w:rsidR="004B42BB" w:rsidRPr="004B42BB" w:rsidRDefault="004B42BB" w:rsidP="004B42BB"/>
    <w:p w14:paraId="72520CCB" w14:textId="77777777" w:rsidR="007B25A6" w:rsidRDefault="007B25A6" w:rsidP="007B25A6"/>
    <w:p w14:paraId="35E9BDF9" w14:textId="77777777" w:rsidR="007B25A6" w:rsidRPr="007B25A6" w:rsidRDefault="007B25A6" w:rsidP="007B25A6"/>
    <w:sectPr w:rsidR="007B25A6" w:rsidRPr="007B25A6" w:rsidSect="002C0BDE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276" w:right="849" w:bottom="993" w:left="1417" w:header="1279" w:footer="42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1EE40" w14:textId="77777777" w:rsidR="00524E1B" w:rsidRDefault="00524E1B" w:rsidP="001A09ED">
      <w:r>
        <w:separator/>
      </w:r>
    </w:p>
  </w:endnote>
  <w:endnote w:type="continuationSeparator" w:id="0">
    <w:p w14:paraId="693E5980" w14:textId="77777777" w:rsidR="00524E1B" w:rsidRDefault="00524E1B" w:rsidP="001A09ED">
      <w:r>
        <w:continuationSeparator/>
      </w:r>
    </w:p>
  </w:endnote>
  <w:endnote w:type="continuationNotice" w:id="1">
    <w:p w14:paraId="4B8C56A0" w14:textId="77777777" w:rsidR="00524E1B" w:rsidRDefault="00524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74A5F" w14:textId="77777777" w:rsidR="00C84B37" w:rsidRDefault="00C84B37" w:rsidP="00C84B37">
    <w:pPr>
      <w:pStyle w:val="Fuzeile"/>
      <w:tabs>
        <w:tab w:val="clear" w:pos="4536"/>
        <w:tab w:val="left" w:pos="1418"/>
      </w:tabs>
      <w:rPr>
        <w:rFonts w:cstheme="minorHAnsi"/>
        <w:sz w:val="22"/>
        <w:szCs w:val="22"/>
      </w:rPr>
    </w:pPr>
  </w:p>
  <w:p w14:paraId="3874824D" w14:textId="77777777" w:rsidR="00C84B37" w:rsidRDefault="00C84B37" w:rsidP="00C84B37">
    <w:pPr>
      <w:rPr>
        <w:rFonts w:cstheme="minorHAnsi"/>
      </w:rPr>
    </w:pPr>
    <w:r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8B796C5" wp14:editId="1D6CE4B4">
              <wp:simplePos x="0" y="0"/>
              <wp:positionH relativeFrom="column">
                <wp:posOffset>14604</wp:posOffset>
              </wp:positionH>
              <wp:positionV relativeFrom="paragraph">
                <wp:posOffset>101940</wp:posOffset>
              </wp:positionV>
              <wp:extent cx="6039293" cy="0"/>
              <wp:effectExtent l="0" t="0" r="0" b="0"/>
              <wp:wrapNone/>
              <wp:docPr id="19" name="Gerader Verbinde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929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6370D33C">
            <v:line id="Gerader Verbinder 19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1.15pt,8.05pt" to="476.7pt,8.05pt" w14:anchorId="3DA94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">
              <v:stroke joinstyle="miter"/>
            </v:line>
          </w:pict>
        </mc:Fallback>
      </mc:AlternateContent>
    </w:r>
  </w:p>
  <w:p w14:paraId="6E53C5B8" w14:textId="66BA9CDF" w:rsidR="00C84B37" w:rsidRPr="00A63EC2" w:rsidRDefault="00C84B37" w:rsidP="00215264">
    <w:pPr>
      <w:pStyle w:val="Fuzeile"/>
      <w:tabs>
        <w:tab w:val="clear" w:pos="4536"/>
        <w:tab w:val="clear" w:pos="9072"/>
        <w:tab w:val="left" w:pos="1418"/>
        <w:tab w:val="right" w:pos="9498"/>
      </w:tabs>
      <w:rPr>
        <w:lang w:val="en-US"/>
      </w:rPr>
    </w:pPr>
    <w:r w:rsidRPr="00A63EC2">
      <w:rPr>
        <w:rFonts w:cstheme="minorHAnsi"/>
        <w:sz w:val="22"/>
        <w:szCs w:val="22"/>
        <w:lang w:val="en-US"/>
      </w:rPr>
      <w:t xml:space="preserve">Dietrich’s </w:t>
    </w:r>
    <w:r w:rsidR="00215264" w:rsidRPr="00A63EC2">
      <w:rPr>
        <w:rFonts w:cstheme="minorHAnsi"/>
        <w:sz w:val="22"/>
        <w:szCs w:val="22"/>
        <w:lang w:val="en-US"/>
      </w:rPr>
      <w:t>Technology GmbH</w:t>
    </w:r>
    <w:sdt>
      <w:sdtPr>
        <w:id w:val="1613170406"/>
        <w:docPartObj>
          <w:docPartGallery w:val="Page Numbers (Bottom of Page)"/>
          <w:docPartUnique/>
        </w:docPartObj>
      </w:sdtPr>
      <w:sdtContent>
        <w:r w:rsidR="00002B7B" w:rsidRPr="00A63EC2">
          <w:rPr>
            <w:rStyle w:val="Seitenzahl"/>
            <w:rFonts w:cstheme="minorHAnsi"/>
            <w:sz w:val="22"/>
            <w:szCs w:val="22"/>
            <w:lang w:val="en-US"/>
          </w:rPr>
          <w:tab/>
        </w:r>
        <w:r w:rsidR="00545447" w:rsidRPr="00A63EC2">
          <w:rPr>
            <w:rStyle w:val="Seitenzahl"/>
            <w:rFonts w:cstheme="minorHAnsi"/>
            <w:sz w:val="22"/>
            <w:szCs w:val="22"/>
            <w:lang w:val="en-US"/>
          </w:rPr>
          <w:t xml:space="preserve">Dietrich’s </w:t>
        </w:r>
        <w:r w:rsidR="00A63EC2" w:rsidRPr="00A63EC2">
          <w:rPr>
            <w:rStyle w:val="Seitenzahl"/>
            <w:rFonts w:cstheme="minorHAnsi"/>
            <w:sz w:val="22"/>
            <w:szCs w:val="22"/>
            <w:lang w:val="en-US"/>
          </w:rPr>
          <w:t>GitBook Structure</w:t>
        </w:r>
      </w:sdtContent>
    </w:sdt>
  </w:p>
  <w:p w14:paraId="1BD4551D" w14:textId="1751DAD4" w:rsidR="00C84B37" w:rsidRPr="0079127F" w:rsidRDefault="0079127F" w:rsidP="0079127F">
    <w:pPr>
      <w:rPr>
        <w:rFonts w:cstheme="minorHAnsi"/>
        <w:sz w:val="22"/>
        <w:szCs w:val="22"/>
      </w:rPr>
    </w:pPr>
    <w:r w:rsidRPr="0079127F">
      <w:rPr>
        <w:rFonts w:cstheme="minorHAnsi"/>
        <w:sz w:val="22"/>
        <w:szCs w:val="22"/>
      </w:rPr>
      <w:t xml:space="preserve">Stand: </w:t>
    </w:r>
    <w:r w:rsidRPr="0079127F">
      <w:rPr>
        <w:rFonts w:cstheme="minorHAnsi"/>
        <w:sz w:val="22"/>
        <w:szCs w:val="22"/>
      </w:rPr>
      <w:fldChar w:fldCharType="begin"/>
    </w:r>
    <w:r w:rsidRPr="0079127F">
      <w:rPr>
        <w:rFonts w:cstheme="minorHAnsi"/>
        <w:sz w:val="22"/>
        <w:szCs w:val="22"/>
      </w:rPr>
      <w:instrText xml:space="preserve"> SAVEDATE  \@ "dd.MM.yyyy"  \* MERGEFORMAT </w:instrText>
    </w:r>
    <w:r w:rsidRPr="0079127F">
      <w:rPr>
        <w:rFonts w:cstheme="minorHAnsi"/>
        <w:sz w:val="22"/>
        <w:szCs w:val="22"/>
      </w:rPr>
      <w:fldChar w:fldCharType="separate"/>
    </w:r>
    <w:r w:rsidR="00774789">
      <w:rPr>
        <w:rFonts w:cstheme="minorHAnsi"/>
        <w:noProof/>
        <w:sz w:val="22"/>
        <w:szCs w:val="22"/>
      </w:rPr>
      <w:t>10.02.2025</w:t>
    </w:r>
    <w:r w:rsidRPr="0079127F">
      <w:rPr>
        <w:rFonts w:cstheme="minorHAnsi"/>
        <w:sz w:val="22"/>
        <w:szCs w:val="22"/>
      </w:rPr>
      <w:fldChar w:fldCharType="end"/>
    </w:r>
    <w:r w:rsidRPr="0079127F">
      <w:rPr>
        <w:rFonts w:cstheme="minorHAnsi"/>
        <w:sz w:val="22"/>
        <w:szCs w:val="22"/>
      </w:rPr>
      <w:tab/>
    </w:r>
    <w:r w:rsidR="00C84B37" w:rsidRPr="0079127F">
      <w:rPr>
        <w:rFonts w:cstheme="minorHAnsi"/>
        <w:sz w:val="22"/>
        <w:szCs w:val="22"/>
      </w:rPr>
      <w:fldChar w:fldCharType="begin"/>
    </w:r>
    <w:r w:rsidR="00C84B37" w:rsidRPr="0079127F">
      <w:rPr>
        <w:rFonts w:cstheme="minorHAnsi"/>
        <w:sz w:val="22"/>
        <w:szCs w:val="22"/>
      </w:rPr>
      <w:instrText>PAGE   \* MERGEFORMAT</w:instrText>
    </w:r>
    <w:r w:rsidR="00C84B37" w:rsidRPr="0079127F">
      <w:rPr>
        <w:rFonts w:cstheme="minorHAnsi"/>
        <w:sz w:val="22"/>
        <w:szCs w:val="22"/>
      </w:rPr>
      <w:fldChar w:fldCharType="separate"/>
    </w:r>
    <w:r w:rsidR="00C84B37" w:rsidRPr="0079127F">
      <w:rPr>
        <w:rFonts w:cstheme="minorHAnsi"/>
        <w:sz w:val="22"/>
        <w:szCs w:val="22"/>
      </w:rPr>
      <w:t>2</w:t>
    </w:r>
    <w:r w:rsidR="00C84B37" w:rsidRPr="0079127F">
      <w:rPr>
        <w:rFonts w:cstheme="minorHAnsi"/>
        <w:sz w:val="22"/>
        <w:szCs w:val="22"/>
      </w:rPr>
      <w:fldChar w:fldCharType="end"/>
    </w:r>
    <w:r w:rsidR="00C84B37" w:rsidRPr="0079127F">
      <w:rPr>
        <w:rFonts w:cstheme="minorHAnsi"/>
        <w:sz w:val="22"/>
        <w:szCs w:val="22"/>
      </w:rPr>
      <w:t>/</w:t>
    </w:r>
    <w:r w:rsidR="00C84B37" w:rsidRPr="0079127F">
      <w:rPr>
        <w:rStyle w:val="Seitenzahl"/>
        <w:rFonts w:cstheme="minorHAnsi"/>
        <w:sz w:val="22"/>
        <w:szCs w:val="22"/>
      </w:rPr>
      <w:fldChar w:fldCharType="begin"/>
    </w:r>
    <w:r w:rsidR="00C84B37" w:rsidRPr="0079127F">
      <w:rPr>
        <w:rStyle w:val="Seitenzahl"/>
        <w:rFonts w:cstheme="minorHAnsi"/>
        <w:sz w:val="22"/>
        <w:szCs w:val="22"/>
      </w:rPr>
      <w:instrText xml:space="preserve"> NUMPAGES </w:instrText>
    </w:r>
    <w:r w:rsidR="00C84B37" w:rsidRPr="0079127F">
      <w:rPr>
        <w:rStyle w:val="Seitenzahl"/>
        <w:rFonts w:cstheme="minorHAnsi"/>
        <w:sz w:val="22"/>
        <w:szCs w:val="22"/>
      </w:rPr>
      <w:fldChar w:fldCharType="separate"/>
    </w:r>
    <w:r w:rsidR="00C84B37" w:rsidRPr="0079127F">
      <w:rPr>
        <w:rStyle w:val="Seitenzahl"/>
        <w:rFonts w:cstheme="minorHAnsi"/>
        <w:sz w:val="22"/>
        <w:szCs w:val="22"/>
      </w:rPr>
      <w:t>2</w:t>
    </w:r>
    <w:r w:rsidR="00C84B37" w:rsidRPr="0079127F">
      <w:rPr>
        <w:rStyle w:val="Seitenzahl"/>
        <w:rFonts w:cstheme="minorHAns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D5A00" w14:textId="77777777" w:rsidR="00C84B37" w:rsidRDefault="00C84B37" w:rsidP="00C84B37">
    <w:pPr>
      <w:rPr>
        <w:rFonts w:cstheme="minorHAnsi"/>
      </w:rPr>
    </w:pPr>
    <w:r>
      <w:rPr>
        <w:rFonts w:cstheme="minorHAnsi"/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E82A564" wp14:editId="4495EF5E">
              <wp:simplePos x="0" y="0"/>
              <wp:positionH relativeFrom="column">
                <wp:posOffset>14604</wp:posOffset>
              </wp:positionH>
              <wp:positionV relativeFrom="paragraph">
                <wp:posOffset>101881</wp:posOffset>
              </wp:positionV>
              <wp:extent cx="6156251" cy="31897"/>
              <wp:effectExtent l="0" t="0" r="35560" b="25400"/>
              <wp:wrapNone/>
              <wp:docPr id="20" name="Gerader Verbinde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6251" cy="3189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0D13FDC">
            <v:line id="Gerader Verbinder 20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1.15pt,8pt" to="485.9pt,10.5pt" w14:anchorId="5BF7E0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">
              <v:stroke joinstyle="miter"/>
            </v:line>
          </w:pict>
        </mc:Fallback>
      </mc:AlternateContent>
    </w:r>
  </w:p>
  <w:p w14:paraId="7FFCB82D" w14:textId="194CCE24" w:rsidR="007331BE" w:rsidRPr="007331BE" w:rsidRDefault="00C84B37" w:rsidP="00C84B37">
    <w:pPr>
      <w:pStyle w:val="Fuzeile"/>
      <w:rPr>
        <w:rFonts w:cstheme="minorHAnsi"/>
        <w:sz w:val="22"/>
        <w:szCs w:val="22"/>
      </w:rPr>
    </w:pPr>
    <w:r>
      <w:rPr>
        <w:rFonts w:cstheme="minorHAnsi"/>
        <w:sz w:val="22"/>
        <w:szCs w:val="22"/>
      </w:rPr>
      <w:t xml:space="preserve">Dietrich’s </w:t>
    </w:r>
    <w:r w:rsidR="00CD74D7">
      <w:rPr>
        <w:rFonts w:cstheme="minorHAnsi"/>
        <w:sz w:val="22"/>
        <w:szCs w:val="22"/>
      </w:rPr>
      <w:t>Technology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44A8A" w14:textId="77777777" w:rsidR="00524E1B" w:rsidRDefault="00524E1B" w:rsidP="001A09ED">
      <w:r>
        <w:separator/>
      </w:r>
    </w:p>
  </w:footnote>
  <w:footnote w:type="continuationSeparator" w:id="0">
    <w:p w14:paraId="74D8E28B" w14:textId="77777777" w:rsidR="00524E1B" w:rsidRDefault="00524E1B" w:rsidP="001A09ED">
      <w:r>
        <w:continuationSeparator/>
      </w:r>
    </w:p>
  </w:footnote>
  <w:footnote w:type="continuationNotice" w:id="1">
    <w:p w14:paraId="75AE6A8D" w14:textId="77777777" w:rsidR="00524E1B" w:rsidRDefault="00524E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DCC99" w14:textId="77777777" w:rsidR="006440E9" w:rsidRDefault="0015662C">
    <w:pPr>
      <w:pStyle w:val="Kopfzeile"/>
    </w:pPr>
    <w:r>
      <w:rPr>
        <w:noProof/>
      </w:rPr>
      <w:drawing>
        <wp:anchor distT="0" distB="0" distL="114300" distR="114300" simplePos="0" relativeHeight="251658241" behindDoc="0" locked="1" layoutInCell="1" allowOverlap="1" wp14:anchorId="022B7FFC" wp14:editId="0F20BA37">
          <wp:simplePos x="0" y="0"/>
          <wp:positionH relativeFrom="page">
            <wp:posOffset>-23495</wp:posOffset>
          </wp:positionH>
          <wp:positionV relativeFrom="page">
            <wp:posOffset>0</wp:posOffset>
          </wp:positionV>
          <wp:extent cx="7595870" cy="617220"/>
          <wp:effectExtent l="0" t="0" r="5080" b="0"/>
          <wp:wrapNone/>
          <wp:docPr id="69" name="Bild 17" descr="Briefbogen_050126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riefbogen_050126_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2998"/>
                  <a:stretch/>
                </pic:blipFill>
                <pic:spPr bwMode="auto">
                  <a:xfrm>
                    <a:off x="0" y="0"/>
                    <a:ext cx="759587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5ACD0" w14:textId="77777777" w:rsidR="00E86D00" w:rsidRDefault="0015662C" w:rsidP="00DC0139">
    <w:pPr>
      <w:rPr>
        <w:rFonts w:ascii="Calibri" w:hAnsi="Calibri" w:cs="Calibri"/>
        <w:sz w:val="12"/>
        <w:szCs w:val="12"/>
      </w:rPr>
    </w:pPr>
    <w:r>
      <w:rPr>
        <w:noProof/>
      </w:rPr>
      <w:drawing>
        <wp:anchor distT="0" distB="0" distL="114300" distR="114300" simplePos="0" relativeHeight="251658240" behindDoc="0" locked="1" layoutInCell="1" allowOverlap="1" wp14:anchorId="0A307E4A" wp14:editId="0169A5DE">
          <wp:simplePos x="0" y="0"/>
          <wp:positionH relativeFrom="page">
            <wp:posOffset>-27305</wp:posOffset>
          </wp:positionH>
          <wp:positionV relativeFrom="page">
            <wp:posOffset>3175</wp:posOffset>
          </wp:positionV>
          <wp:extent cx="7595870" cy="1313815"/>
          <wp:effectExtent l="0" t="0" r="0" b="0"/>
          <wp:wrapNone/>
          <wp:docPr id="70" name="Bild 17" descr="Briefbogen_050126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riefbogen_050126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5870" cy="1313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237305" w14:textId="77777777" w:rsidR="009C42F1" w:rsidRDefault="009C42F1" w:rsidP="00DC0139">
    <w:pPr>
      <w:rPr>
        <w:rFonts w:ascii="Calibri" w:hAnsi="Calibri" w:cs="Calibri"/>
        <w:sz w:val="12"/>
        <w:szCs w:val="12"/>
      </w:rPr>
    </w:pPr>
  </w:p>
  <w:p w14:paraId="6A0036EB" w14:textId="77777777" w:rsidR="00E86D00" w:rsidRPr="003C4560" w:rsidRDefault="00E86D00" w:rsidP="00DC0139">
    <w:pPr>
      <w:rPr>
        <w:rFonts w:ascii="Calibri" w:hAnsi="Calibri" w:cs="Calibri"/>
        <w:sz w:val="12"/>
        <w:szCs w:val="12"/>
      </w:rPr>
    </w:pPr>
  </w:p>
  <w:p w14:paraId="2547C6BD" w14:textId="77777777" w:rsidR="00DC0139" w:rsidRPr="003C4560" w:rsidRDefault="00DC0139" w:rsidP="00DC0139">
    <w:pPr>
      <w:rPr>
        <w:rFonts w:ascii="Calibri" w:hAnsi="Calibri" w:cs="Calibri"/>
        <w:sz w:val="12"/>
        <w:szCs w:val="12"/>
      </w:rPr>
    </w:pPr>
  </w:p>
  <w:p w14:paraId="4DA013AE" w14:textId="77777777" w:rsidR="00DC0139" w:rsidRPr="003C4560" w:rsidRDefault="00DC0139" w:rsidP="00DC0139">
    <w:pPr>
      <w:rPr>
        <w:rFonts w:ascii="Calibri" w:hAnsi="Calibri" w:cs="Calibri"/>
        <w:sz w:val="12"/>
        <w:szCs w:val="12"/>
      </w:rPr>
    </w:pPr>
  </w:p>
  <w:p w14:paraId="111FDDF2" w14:textId="77777777" w:rsidR="00DC0139" w:rsidRPr="003C4560" w:rsidRDefault="00DC0139" w:rsidP="00DC0139">
    <w:pPr>
      <w:rPr>
        <w:rFonts w:ascii="Calibri" w:hAnsi="Calibri" w:cs="Calibri"/>
        <w:sz w:val="12"/>
        <w:szCs w:val="12"/>
      </w:rPr>
    </w:pPr>
  </w:p>
  <w:p w14:paraId="5A1D50B0" w14:textId="77777777" w:rsidR="00DC0139" w:rsidRPr="003C4560" w:rsidRDefault="00DC0139" w:rsidP="00DC0139">
    <w:pPr>
      <w:rPr>
        <w:rFonts w:ascii="Calibri" w:hAnsi="Calibri" w:cs="Calibri"/>
        <w:sz w:val="12"/>
        <w:szCs w:val="12"/>
      </w:rPr>
    </w:pPr>
  </w:p>
  <w:p w14:paraId="01CCE926" w14:textId="72516C1E" w:rsidR="008A6140" w:rsidRPr="00127D84" w:rsidRDefault="000F0524" w:rsidP="008A6140">
    <w:pPr>
      <w:rPr>
        <w:rFonts w:cstheme="minorHAnsi"/>
        <w:sz w:val="36"/>
        <w:szCs w:val="36"/>
      </w:rPr>
    </w:pPr>
    <w:r>
      <w:rPr>
        <w:rFonts w:cstheme="minorHAnsi"/>
        <w:sz w:val="36"/>
        <w:szCs w:val="36"/>
      </w:rPr>
      <w:t>Struktur GitBook</w:t>
    </w:r>
  </w:p>
  <w:p w14:paraId="2D1912F9" w14:textId="77777777" w:rsidR="008A6140" w:rsidRPr="00127D84" w:rsidRDefault="008A6140" w:rsidP="008A6140">
    <w:pPr>
      <w:rPr>
        <w:rFonts w:cstheme="minorHAnsi"/>
      </w:rPr>
    </w:pPr>
  </w:p>
  <w:p w14:paraId="46B4D9BA" w14:textId="77777777" w:rsidR="008A6140" w:rsidRPr="00B037D2" w:rsidRDefault="008A6140" w:rsidP="008A6140">
    <w:pPr>
      <w:rPr>
        <w:rFonts w:cstheme="minorHAnsi"/>
      </w:rPr>
    </w:pPr>
  </w:p>
  <w:p w14:paraId="23117ED4" w14:textId="31C70546" w:rsidR="008A6140" w:rsidRPr="00B037D2" w:rsidRDefault="45794E77" w:rsidP="45794E77">
    <w:pPr>
      <w:rPr>
        <w:rFonts w:cstheme="minorBidi"/>
        <w:lang w:val="en-US"/>
      </w:rPr>
    </w:pPr>
    <w:r w:rsidRPr="45794E77">
      <w:rPr>
        <w:rFonts w:cstheme="minorBidi"/>
        <w:lang w:val="en-US"/>
      </w:rPr>
      <w:t xml:space="preserve">Stand: </w:t>
    </w:r>
    <w:r w:rsidR="008A6140" w:rsidRPr="45794E77">
      <w:rPr>
        <w:rFonts w:cstheme="minorBidi"/>
      </w:rPr>
      <w:fldChar w:fldCharType="begin"/>
    </w:r>
    <w:r w:rsidR="008A6140" w:rsidRPr="45794E77">
      <w:rPr>
        <w:rFonts w:cstheme="minorBidi"/>
      </w:rPr>
      <w:instrText xml:space="preserve"> SAVEDATE  \@ "dd.MM.yyyy"  \* MERGEFORMAT </w:instrText>
    </w:r>
    <w:r w:rsidR="008A6140" w:rsidRPr="45794E77">
      <w:rPr>
        <w:rFonts w:cstheme="minorBidi"/>
      </w:rPr>
      <w:fldChar w:fldCharType="separate"/>
    </w:r>
    <w:r w:rsidR="00774789">
      <w:rPr>
        <w:rFonts w:cstheme="minorBidi"/>
        <w:noProof/>
      </w:rPr>
      <w:t>10.02.2025</w:t>
    </w:r>
    <w:r w:rsidR="008A6140" w:rsidRPr="45794E77">
      <w:rPr>
        <w:rFonts w:cstheme="minorBidi"/>
      </w:rPr>
      <w:fldChar w:fldCharType="end"/>
    </w:r>
  </w:p>
  <w:p w14:paraId="6391BF52" w14:textId="419D015B" w:rsidR="00DC0139" w:rsidRPr="00B037D2" w:rsidRDefault="00DC0139" w:rsidP="00DC0139">
    <w:pPr>
      <w:rPr>
        <w:rFonts w:ascii="Calibri" w:hAnsi="Calibri" w:cs="Calibri"/>
        <w:sz w:val="12"/>
        <w:szCs w:val="12"/>
        <w:lang w:val="en-US"/>
      </w:rPr>
    </w:pPr>
  </w:p>
  <w:p w14:paraId="3F49CC69" w14:textId="77777777" w:rsidR="00C84B37" w:rsidRPr="00B037D2" w:rsidRDefault="00C84B37" w:rsidP="00DC0139">
    <w:pPr>
      <w:rPr>
        <w:rFonts w:ascii="Calibri" w:hAnsi="Calibri" w:cs="Calibri"/>
        <w:sz w:val="12"/>
        <w:szCs w:val="12"/>
        <w:lang w:val="en-US"/>
      </w:rPr>
    </w:pPr>
  </w:p>
  <w:p w14:paraId="2764780E" w14:textId="77777777" w:rsidR="008A6140" w:rsidRPr="00B037D2" w:rsidRDefault="008A6140" w:rsidP="00DC0139">
    <w:pPr>
      <w:rPr>
        <w:rFonts w:ascii="Calibri" w:hAnsi="Calibri" w:cs="Calibri"/>
        <w:sz w:val="12"/>
        <w:szCs w:val="12"/>
        <w:lang w:val="en-U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9E360F74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lang w:val="x-none" w:eastAsia="x-none" w:bidi="x-none"/>
        <w:specVanish w:val="0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lang w:val="x-none" w:eastAsia="x-none" w:bidi="x-none"/>
        <w:specVanish w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252FDC"/>
    <w:multiLevelType w:val="hybridMultilevel"/>
    <w:tmpl w:val="B392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3B0"/>
    <w:multiLevelType w:val="hybridMultilevel"/>
    <w:tmpl w:val="8D10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64DC8"/>
    <w:multiLevelType w:val="hybridMultilevel"/>
    <w:tmpl w:val="73D0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E6F7D"/>
    <w:multiLevelType w:val="singleLevel"/>
    <w:tmpl w:val="4922ED68"/>
    <w:lvl w:ilvl="0">
      <w:start w:val="1"/>
      <w:numFmt w:val="bullet"/>
      <w:pStyle w:val="Standard-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340D2A"/>
    <w:multiLevelType w:val="hybridMultilevel"/>
    <w:tmpl w:val="7452FA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60DFE"/>
    <w:multiLevelType w:val="hybridMultilevel"/>
    <w:tmpl w:val="17AEC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863CA"/>
    <w:multiLevelType w:val="hybridMultilevel"/>
    <w:tmpl w:val="2DAEB3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B02DA"/>
    <w:multiLevelType w:val="multilevel"/>
    <w:tmpl w:val="37425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7BE04C4"/>
    <w:multiLevelType w:val="hybridMultilevel"/>
    <w:tmpl w:val="ED56AD80"/>
    <w:lvl w:ilvl="0" w:tplc="0407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48812F46"/>
    <w:multiLevelType w:val="hybridMultilevel"/>
    <w:tmpl w:val="ACCA51B6"/>
    <w:lvl w:ilvl="0" w:tplc="C98A32DC">
      <w:start w:val="4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8DC65AD"/>
    <w:multiLevelType w:val="hybridMultilevel"/>
    <w:tmpl w:val="BCF8E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3CF3"/>
    <w:multiLevelType w:val="hybridMultilevel"/>
    <w:tmpl w:val="127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17241"/>
    <w:multiLevelType w:val="multilevel"/>
    <w:tmpl w:val="F5B4C1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3D6315"/>
    <w:multiLevelType w:val="multilevel"/>
    <w:tmpl w:val="FAFC55E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4218E"/>
    <w:multiLevelType w:val="hybridMultilevel"/>
    <w:tmpl w:val="1CC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4526C"/>
    <w:multiLevelType w:val="hybridMultilevel"/>
    <w:tmpl w:val="99A0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34F96"/>
    <w:multiLevelType w:val="hybridMultilevel"/>
    <w:tmpl w:val="288A9628"/>
    <w:lvl w:ilvl="0" w:tplc="AC9ED656">
      <w:start w:val="4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70BF2333"/>
    <w:multiLevelType w:val="hybridMultilevel"/>
    <w:tmpl w:val="3DA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293E9"/>
    <w:multiLevelType w:val="hybridMultilevel"/>
    <w:tmpl w:val="50DEBEBE"/>
    <w:lvl w:ilvl="0" w:tplc="38E87A9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8B52465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E32CA0C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80CEBE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B16033EC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4BDA6D62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E6F60AB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CEA6743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50BEF8E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5341A32"/>
    <w:multiLevelType w:val="hybridMultilevel"/>
    <w:tmpl w:val="4A90E81E"/>
    <w:lvl w:ilvl="0" w:tplc="969C5D8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37B1E"/>
    <w:multiLevelType w:val="hybridMultilevel"/>
    <w:tmpl w:val="E5B01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91FA7"/>
    <w:multiLevelType w:val="hybridMultilevel"/>
    <w:tmpl w:val="2460E66C"/>
    <w:lvl w:ilvl="0" w:tplc="969C5D8C">
      <w:numFmt w:val="bullet"/>
      <w:lvlText w:val="-"/>
      <w:lvlJc w:val="left"/>
      <w:pPr>
        <w:ind w:left="1069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2306077">
    <w:abstractNumId w:val="14"/>
  </w:num>
  <w:num w:numId="2" w16cid:durableId="1925070442">
    <w:abstractNumId w:val="19"/>
  </w:num>
  <w:num w:numId="3" w16cid:durableId="1412699282">
    <w:abstractNumId w:val="8"/>
  </w:num>
  <w:num w:numId="4" w16cid:durableId="2043285695">
    <w:abstractNumId w:val="0"/>
  </w:num>
  <w:num w:numId="5" w16cid:durableId="803156787">
    <w:abstractNumId w:val="4"/>
  </w:num>
  <w:num w:numId="6" w16cid:durableId="1430151855">
    <w:abstractNumId w:val="3"/>
  </w:num>
  <w:num w:numId="7" w16cid:durableId="570653060">
    <w:abstractNumId w:val="5"/>
  </w:num>
  <w:num w:numId="8" w16cid:durableId="1621305039">
    <w:abstractNumId w:val="11"/>
  </w:num>
  <w:num w:numId="9" w16cid:durableId="1736314612">
    <w:abstractNumId w:val="1"/>
  </w:num>
  <w:num w:numId="10" w16cid:durableId="1239512773">
    <w:abstractNumId w:val="18"/>
  </w:num>
  <w:num w:numId="11" w16cid:durableId="732318774">
    <w:abstractNumId w:val="16"/>
  </w:num>
  <w:num w:numId="12" w16cid:durableId="1119642459">
    <w:abstractNumId w:val="15"/>
  </w:num>
  <w:num w:numId="13" w16cid:durableId="907805388">
    <w:abstractNumId w:val="12"/>
  </w:num>
  <w:num w:numId="14" w16cid:durableId="841241013">
    <w:abstractNumId w:val="13"/>
  </w:num>
  <w:num w:numId="15" w16cid:durableId="741023779">
    <w:abstractNumId w:val="2"/>
  </w:num>
  <w:num w:numId="16" w16cid:durableId="983268919">
    <w:abstractNumId w:val="9"/>
  </w:num>
  <w:num w:numId="17" w16cid:durableId="1948393100">
    <w:abstractNumId w:val="7"/>
  </w:num>
  <w:num w:numId="18" w16cid:durableId="1947495856">
    <w:abstractNumId w:val="7"/>
  </w:num>
  <w:num w:numId="19" w16cid:durableId="1249268553">
    <w:abstractNumId w:val="17"/>
  </w:num>
  <w:num w:numId="20" w16cid:durableId="544679163">
    <w:abstractNumId w:val="10"/>
  </w:num>
  <w:num w:numId="21" w16cid:durableId="171338785">
    <w:abstractNumId w:val="21"/>
  </w:num>
  <w:num w:numId="22" w16cid:durableId="494690018">
    <w:abstractNumId w:val="20"/>
  </w:num>
  <w:num w:numId="23" w16cid:durableId="752626350">
    <w:abstractNumId w:val="22"/>
  </w:num>
  <w:num w:numId="24" w16cid:durableId="729814457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1D"/>
    <w:rsid w:val="00002259"/>
    <w:rsid w:val="00002B7B"/>
    <w:rsid w:val="000030D9"/>
    <w:rsid w:val="00010A4C"/>
    <w:rsid w:val="000128F4"/>
    <w:rsid w:val="0002491D"/>
    <w:rsid w:val="00025DB6"/>
    <w:rsid w:val="0002629B"/>
    <w:rsid w:val="00044FF5"/>
    <w:rsid w:val="0004683E"/>
    <w:rsid w:val="00050163"/>
    <w:rsid w:val="00053D1B"/>
    <w:rsid w:val="00054A22"/>
    <w:rsid w:val="00060CE8"/>
    <w:rsid w:val="00061F41"/>
    <w:rsid w:val="0006242D"/>
    <w:rsid w:val="00063796"/>
    <w:rsid w:val="00063C40"/>
    <w:rsid w:val="00066116"/>
    <w:rsid w:val="00067314"/>
    <w:rsid w:val="000709B3"/>
    <w:rsid w:val="00077390"/>
    <w:rsid w:val="0008069E"/>
    <w:rsid w:val="0008348F"/>
    <w:rsid w:val="0008669B"/>
    <w:rsid w:val="00087FB4"/>
    <w:rsid w:val="000911A7"/>
    <w:rsid w:val="0009375F"/>
    <w:rsid w:val="0009461E"/>
    <w:rsid w:val="000A0747"/>
    <w:rsid w:val="000A1E21"/>
    <w:rsid w:val="000A48B7"/>
    <w:rsid w:val="000B014B"/>
    <w:rsid w:val="000B197B"/>
    <w:rsid w:val="000C400A"/>
    <w:rsid w:val="000D0152"/>
    <w:rsid w:val="000D1AC5"/>
    <w:rsid w:val="000D5C4D"/>
    <w:rsid w:val="000E3E85"/>
    <w:rsid w:val="000F0524"/>
    <w:rsid w:val="000F2035"/>
    <w:rsid w:val="00100331"/>
    <w:rsid w:val="00101F78"/>
    <w:rsid w:val="001118E7"/>
    <w:rsid w:val="00115925"/>
    <w:rsid w:val="00122373"/>
    <w:rsid w:val="00126CB7"/>
    <w:rsid w:val="00127D84"/>
    <w:rsid w:val="00132601"/>
    <w:rsid w:val="0013682C"/>
    <w:rsid w:val="0015662C"/>
    <w:rsid w:val="0015735B"/>
    <w:rsid w:val="00160D7D"/>
    <w:rsid w:val="00161F40"/>
    <w:rsid w:val="00162925"/>
    <w:rsid w:val="00170485"/>
    <w:rsid w:val="00175CB3"/>
    <w:rsid w:val="00177A94"/>
    <w:rsid w:val="001968A1"/>
    <w:rsid w:val="0019699E"/>
    <w:rsid w:val="001A09ED"/>
    <w:rsid w:val="001A619B"/>
    <w:rsid w:val="001B08FF"/>
    <w:rsid w:val="001B35C7"/>
    <w:rsid w:val="001C1568"/>
    <w:rsid w:val="001C25F7"/>
    <w:rsid w:val="001D6BD9"/>
    <w:rsid w:val="001E670D"/>
    <w:rsid w:val="001F6343"/>
    <w:rsid w:val="00200410"/>
    <w:rsid w:val="002046D5"/>
    <w:rsid w:val="00204D58"/>
    <w:rsid w:val="00205AA2"/>
    <w:rsid w:val="00210515"/>
    <w:rsid w:val="002123E4"/>
    <w:rsid w:val="00212798"/>
    <w:rsid w:val="00212F92"/>
    <w:rsid w:val="00215264"/>
    <w:rsid w:val="00224424"/>
    <w:rsid w:val="00231F27"/>
    <w:rsid w:val="00233F17"/>
    <w:rsid w:val="002351CA"/>
    <w:rsid w:val="00236FA8"/>
    <w:rsid w:val="00246B59"/>
    <w:rsid w:val="00252578"/>
    <w:rsid w:val="002554DF"/>
    <w:rsid w:val="00261E1F"/>
    <w:rsid w:val="00266F4A"/>
    <w:rsid w:val="00270B60"/>
    <w:rsid w:val="00274646"/>
    <w:rsid w:val="00277668"/>
    <w:rsid w:val="0028054D"/>
    <w:rsid w:val="00283A5C"/>
    <w:rsid w:val="00294782"/>
    <w:rsid w:val="002959BB"/>
    <w:rsid w:val="002B123F"/>
    <w:rsid w:val="002B1881"/>
    <w:rsid w:val="002B4604"/>
    <w:rsid w:val="002C0BDE"/>
    <w:rsid w:val="002C0BDF"/>
    <w:rsid w:val="002C6A13"/>
    <w:rsid w:val="002E539C"/>
    <w:rsid w:val="002F7B2E"/>
    <w:rsid w:val="00310981"/>
    <w:rsid w:val="00310D21"/>
    <w:rsid w:val="00311E6F"/>
    <w:rsid w:val="00320FD9"/>
    <w:rsid w:val="00330754"/>
    <w:rsid w:val="00332430"/>
    <w:rsid w:val="003359EC"/>
    <w:rsid w:val="00336D16"/>
    <w:rsid w:val="00340469"/>
    <w:rsid w:val="003415D8"/>
    <w:rsid w:val="003445F5"/>
    <w:rsid w:val="0035321E"/>
    <w:rsid w:val="00354989"/>
    <w:rsid w:val="00356F61"/>
    <w:rsid w:val="003615DA"/>
    <w:rsid w:val="00385B72"/>
    <w:rsid w:val="00391BD2"/>
    <w:rsid w:val="0039330A"/>
    <w:rsid w:val="00394020"/>
    <w:rsid w:val="00396A31"/>
    <w:rsid w:val="003A328A"/>
    <w:rsid w:val="003A3849"/>
    <w:rsid w:val="003A3CB4"/>
    <w:rsid w:val="003A74A1"/>
    <w:rsid w:val="003B2C82"/>
    <w:rsid w:val="003B35F5"/>
    <w:rsid w:val="003B79D1"/>
    <w:rsid w:val="003B7FDE"/>
    <w:rsid w:val="003C4560"/>
    <w:rsid w:val="003D5419"/>
    <w:rsid w:val="003D5B07"/>
    <w:rsid w:val="003E0622"/>
    <w:rsid w:val="003E0B02"/>
    <w:rsid w:val="003E1FF0"/>
    <w:rsid w:val="003E6D25"/>
    <w:rsid w:val="003F3EBF"/>
    <w:rsid w:val="003F64E9"/>
    <w:rsid w:val="004121C9"/>
    <w:rsid w:val="00412F3F"/>
    <w:rsid w:val="004148ED"/>
    <w:rsid w:val="00414D03"/>
    <w:rsid w:val="004311B5"/>
    <w:rsid w:val="004348B3"/>
    <w:rsid w:val="0044098D"/>
    <w:rsid w:val="004418F3"/>
    <w:rsid w:val="00446CEE"/>
    <w:rsid w:val="00451198"/>
    <w:rsid w:val="00452285"/>
    <w:rsid w:val="00457B10"/>
    <w:rsid w:val="004603F4"/>
    <w:rsid w:val="00462AF0"/>
    <w:rsid w:val="004667C2"/>
    <w:rsid w:val="0047788D"/>
    <w:rsid w:val="00485449"/>
    <w:rsid w:val="00492936"/>
    <w:rsid w:val="004962CF"/>
    <w:rsid w:val="004A0A08"/>
    <w:rsid w:val="004A2511"/>
    <w:rsid w:val="004A44B7"/>
    <w:rsid w:val="004B3826"/>
    <w:rsid w:val="004B42BB"/>
    <w:rsid w:val="004B552B"/>
    <w:rsid w:val="004C2D90"/>
    <w:rsid w:val="004C2F3F"/>
    <w:rsid w:val="004C7189"/>
    <w:rsid w:val="004D1184"/>
    <w:rsid w:val="004D5536"/>
    <w:rsid w:val="004E5091"/>
    <w:rsid w:val="004F14B5"/>
    <w:rsid w:val="004F3F1F"/>
    <w:rsid w:val="00500D8C"/>
    <w:rsid w:val="005039F7"/>
    <w:rsid w:val="00506B69"/>
    <w:rsid w:val="00507638"/>
    <w:rsid w:val="00517A93"/>
    <w:rsid w:val="00520AD3"/>
    <w:rsid w:val="00521C4F"/>
    <w:rsid w:val="005223F1"/>
    <w:rsid w:val="00524E1B"/>
    <w:rsid w:val="005260B2"/>
    <w:rsid w:val="005263A2"/>
    <w:rsid w:val="00540A8B"/>
    <w:rsid w:val="005439BC"/>
    <w:rsid w:val="00545447"/>
    <w:rsid w:val="005539C6"/>
    <w:rsid w:val="00553D1D"/>
    <w:rsid w:val="0055525C"/>
    <w:rsid w:val="005600BD"/>
    <w:rsid w:val="0056153F"/>
    <w:rsid w:val="00562D92"/>
    <w:rsid w:val="00564384"/>
    <w:rsid w:val="00566590"/>
    <w:rsid w:val="00575390"/>
    <w:rsid w:val="00584187"/>
    <w:rsid w:val="00593CF9"/>
    <w:rsid w:val="005A6DD4"/>
    <w:rsid w:val="005B00DE"/>
    <w:rsid w:val="005B0B00"/>
    <w:rsid w:val="005B21BD"/>
    <w:rsid w:val="005B6F26"/>
    <w:rsid w:val="005C0960"/>
    <w:rsid w:val="005C20A4"/>
    <w:rsid w:val="005C32C1"/>
    <w:rsid w:val="005C51AC"/>
    <w:rsid w:val="005D2B95"/>
    <w:rsid w:val="005D3162"/>
    <w:rsid w:val="005E0AFC"/>
    <w:rsid w:val="00601883"/>
    <w:rsid w:val="00602836"/>
    <w:rsid w:val="00603F4D"/>
    <w:rsid w:val="00605F94"/>
    <w:rsid w:val="00615CA3"/>
    <w:rsid w:val="00617E88"/>
    <w:rsid w:val="00620659"/>
    <w:rsid w:val="00622850"/>
    <w:rsid w:val="00625C5F"/>
    <w:rsid w:val="00626AA9"/>
    <w:rsid w:val="00631BF5"/>
    <w:rsid w:val="00635D11"/>
    <w:rsid w:val="00640632"/>
    <w:rsid w:val="006440E9"/>
    <w:rsid w:val="00644BA8"/>
    <w:rsid w:val="006454F9"/>
    <w:rsid w:val="006561A8"/>
    <w:rsid w:val="00656FEE"/>
    <w:rsid w:val="0067637A"/>
    <w:rsid w:val="00683870"/>
    <w:rsid w:val="006906C3"/>
    <w:rsid w:val="00691E10"/>
    <w:rsid w:val="0069259B"/>
    <w:rsid w:val="006A149E"/>
    <w:rsid w:val="006A1A91"/>
    <w:rsid w:val="006A2E13"/>
    <w:rsid w:val="006A32E6"/>
    <w:rsid w:val="006A41EB"/>
    <w:rsid w:val="006A5288"/>
    <w:rsid w:val="006A6190"/>
    <w:rsid w:val="006B35A2"/>
    <w:rsid w:val="006C43A3"/>
    <w:rsid w:val="006D0682"/>
    <w:rsid w:val="006D319B"/>
    <w:rsid w:val="006D40F7"/>
    <w:rsid w:val="006E1AFE"/>
    <w:rsid w:val="006E3FAE"/>
    <w:rsid w:val="006F1EC6"/>
    <w:rsid w:val="00700706"/>
    <w:rsid w:val="00702DD3"/>
    <w:rsid w:val="00703FF9"/>
    <w:rsid w:val="00710F0D"/>
    <w:rsid w:val="007157B7"/>
    <w:rsid w:val="007211E3"/>
    <w:rsid w:val="00731562"/>
    <w:rsid w:val="007328B9"/>
    <w:rsid w:val="007331BE"/>
    <w:rsid w:val="0073516A"/>
    <w:rsid w:val="0073581C"/>
    <w:rsid w:val="0074150B"/>
    <w:rsid w:val="0074704A"/>
    <w:rsid w:val="00747FA2"/>
    <w:rsid w:val="0075210B"/>
    <w:rsid w:val="007560F2"/>
    <w:rsid w:val="007653C9"/>
    <w:rsid w:val="00765D60"/>
    <w:rsid w:val="00766487"/>
    <w:rsid w:val="00774789"/>
    <w:rsid w:val="00783B49"/>
    <w:rsid w:val="007849B0"/>
    <w:rsid w:val="00790C29"/>
    <w:rsid w:val="0079127F"/>
    <w:rsid w:val="007A0F63"/>
    <w:rsid w:val="007A22BB"/>
    <w:rsid w:val="007A2964"/>
    <w:rsid w:val="007A7447"/>
    <w:rsid w:val="007B25A6"/>
    <w:rsid w:val="007B2801"/>
    <w:rsid w:val="007B3943"/>
    <w:rsid w:val="007C2B4B"/>
    <w:rsid w:val="007C4961"/>
    <w:rsid w:val="007D634E"/>
    <w:rsid w:val="007D7A23"/>
    <w:rsid w:val="007E0E30"/>
    <w:rsid w:val="007E20DE"/>
    <w:rsid w:val="007E7D94"/>
    <w:rsid w:val="007F2606"/>
    <w:rsid w:val="007F4129"/>
    <w:rsid w:val="007F5CA5"/>
    <w:rsid w:val="0080100A"/>
    <w:rsid w:val="0080207E"/>
    <w:rsid w:val="00803A6F"/>
    <w:rsid w:val="00803AE0"/>
    <w:rsid w:val="008153B4"/>
    <w:rsid w:val="00815C5A"/>
    <w:rsid w:val="008232FB"/>
    <w:rsid w:val="00831DAD"/>
    <w:rsid w:val="00835EA9"/>
    <w:rsid w:val="00847085"/>
    <w:rsid w:val="0085510D"/>
    <w:rsid w:val="008601B0"/>
    <w:rsid w:val="008637E4"/>
    <w:rsid w:val="00865A48"/>
    <w:rsid w:val="00867444"/>
    <w:rsid w:val="008833ED"/>
    <w:rsid w:val="00883AFE"/>
    <w:rsid w:val="008A5BD1"/>
    <w:rsid w:val="008A6140"/>
    <w:rsid w:val="008A7149"/>
    <w:rsid w:val="008B1837"/>
    <w:rsid w:val="008B268C"/>
    <w:rsid w:val="008C5BE7"/>
    <w:rsid w:val="008C78BE"/>
    <w:rsid w:val="008D17E4"/>
    <w:rsid w:val="008D47A7"/>
    <w:rsid w:val="008E1D32"/>
    <w:rsid w:val="008E2DE1"/>
    <w:rsid w:val="00907DEB"/>
    <w:rsid w:val="0091176B"/>
    <w:rsid w:val="00913E85"/>
    <w:rsid w:val="0091416E"/>
    <w:rsid w:val="0092199A"/>
    <w:rsid w:val="0092308F"/>
    <w:rsid w:val="009240C3"/>
    <w:rsid w:val="00926C1A"/>
    <w:rsid w:val="009346AE"/>
    <w:rsid w:val="009452E7"/>
    <w:rsid w:val="0095497E"/>
    <w:rsid w:val="00960E3F"/>
    <w:rsid w:val="009678EF"/>
    <w:rsid w:val="009700B2"/>
    <w:rsid w:val="0098350E"/>
    <w:rsid w:val="009849FA"/>
    <w:rsid w:val="0099481D"/>
    <w:rsid w:val="009A425B"/>
    <w:rsid w:val="009B4D1F"/>
    <w:rsid w:val="009B654C"/>
    <w:rsid w:val="009B68C3"/>
    <w:rsid w:val="009C1ED3"/>
    <w:rsid w:val="009C42F1"/>
    <w:rsid w:val="009D06C1"/>
    <w:rsid w:val="009E133D"/>
    <w:rsid w:val="009E2483"/>
    <w:rsid w:val="009F60AA"/>
    <w:rsid w:val="00A021B5"/>
    <w:rsid w:val="00A0284B"/>
    <w:rsid w:val="00A23AF2"/>
    <w:rsid w:val="00A23BE1"/>
    <w:rsid w:val="00A27607"/>
    <w:rsid w:val="00A30FBA"/>
    <w:rsid w:val="00A32107"/>
    <w:rsid w:val="00A377DE"/>
    <w:rsid w:val="00A43409"/>
    <w:rsid w:val="00A43E43"/>
    <w:rsid w:val="00A524A1"/>
    <w:rsid w:val="00A530FB"/>
    <w:rsid w:val="00A54C72"/>
    <w:rsid w:val="00A57764"/>
    <w:rsid w:val="00A57BF3"/>
    <w:rsid w:val="00A63EC2"/>
    <w:rsid w:val="00A63F8D"/>
    <w:rsid w:val="00A64566"/>
    <w:rsid w:val="00A65194"/>
    <w:rsid w:val="00A65B84"/>
    <w:rsid w:val="00A8097E"/>
    <w:rsid w:val="00A82A36"/>
    <w:rsid w:val="00A85D00"/>
    <w:rsid w:val="00A867DB"/>
    <w:rsid w:val="00A86A0D"/>
    <w:rsid w:val="00A943D0"/>
    <w:rsid w:val="00A97F26"/>
    <w:rsid w:val="00AA1C54"/>
    <w:rsid w:val="00AA367D"/>
    <w:rsid w:val="00AA3F52"/>
    <w:rsid w:val="00AA7F28"/>
    <w:rsid w:val="00AC19AD"/>
    <w:rsid w:val="00AC340E"/>
    <w:rsid w:val="00AC5947"/>
    <w:rsid w:val="00AD03D8"/>
    <w:rsid w:val="00AD06E4"/>
    <w:rsid w:val="00AE0C37"/>
    <w:rsid w:val="00AE2633"/>
    <w:rsid w:val="00AF1323"/>
    <w:rsid w:val="00AF426B"/>
    <w:rsid w:val="00AF4696"/>
    <w:rsid w:val="00AF70AC"/>
    <w:rsid w:val="00B018E9"/>
    <w:rsid w:val="00B037D2"/>
    <w:rsid w:val="00B07561"/>
    <w:rsid w:val="00B13CFA"/>
    <w:rsid w:val="00B2410C"/>
    <w:rsid w:val="00B32038"/>
    <w:rsid w:val="00B37BE3"/>
    <w:rsid w:val="00B405F5"/>
    <w:rsid w:val="00B45441"/>
    <w:rsid w:val="00B45F21"/>
    <w:rsid w:val="00B53D5E"/>
    <w:rsid w:val="00B55CAD"/>
    <w:rsid w:val="00B56B8A"/>
    <w:rsid w:val="00B6404A"/>
    <w:rsid w:val="00B72277"/>
    <w:rsid w:val="00B735EB"/>
    <w:rsid w:val="00B8402A"/>
    <w:rsid w:val="00B923E4"/>
    <w:rsid w:val="00BA4A72"/>
    <w:rsid w:val="00BB0D4E"/>
    <w:rsid w:val="00BB11CF"/>
    <w:rsid w:val="00BB1ED9"/>
    <w:rsid w:val="00BB469F"/>
    <w:rsid w:val="00BC33AD"/>
    <w:rsid w:val="00BD2BA1"/>
    <w:rsid w:val="00BE2970"/>
    <w:rsid w:val="00BE400E"/>
    <w:rsid w:val="00C07CBA"/>
    <w:rsid w:val="00C15C18"/>
    <w:rsid w:val="00C21A11"/>
    <w:rsid w:val="00C25354"/>
    <w:rsid w:val="00C412D7"/>
    <w:rsid w:val="00C45912"/>
    <w:rsid w:val="00C47617"/>
    <w:rsid w:val="00C47BC1"/>
    <w:rsid w:val="00C50AAF"/>
    <w:rsid w:val="00C51258"/>
    <w:rsid w:val="00C545CB"/>
    <w:rsid w:val="00C56F00"/>
    <w:rsid w:val="00C72446"/>
    <w:rsid w:val="00C84B37"/>
    <w:rsid w:val="00C85178"/>
    <w:rsid w:val="00C86FF6"/>
    <w:rsid w:val="00C94BF9"/>
    <w:rsid w:val="00CA02C8"/>
    <w:rsid w:val="00CA16D3"/>
    <w:rsid w:val="00CA43D8"/>
    <w:rsid w:val="00CA4B51"/>
    <w:rsid w:val="00CB0400"/>
    <w:rsid w:val="00CB6F30"/>
    <w:rsid w:val="00CD55B3"/>
    <w:rsid w:val="00CD74D7"/>
    <w:rsid w:val="00CE65AF"/>
    <w:rsid w:val="00CF5EA3"/>
    <w:rsid w:val="00D05E42"/>
    <w:rsid w:val="00D062E7"/>
    <w:rsid w:val="00D076EF"/>
    <w:rsid w:val="00D10F2D"/>
    <w:rsid w:val="00D12975"/>
    <w:rsid w:val="00D16388"/>
    <w:rsid w:val="00D16D51"/>
    <w:rsid w:val="00D23D12"/>
    <w:rsid w:val="00D366AB"/>
    <w:rsid w:val="00D4019C"/>
    <w:rsid w:val="00D50E71"/>
    <w:rsid w:val="00D50EBC"/>
    <w:rsid w:val="00D56C29"/>
    <w:rsid w:val="00D579D7"/>
    <w:rsid w:val="00D648C0"/>
    <w:rsid w:val="00D65D42"/>
    <w:rsid w:val="00D66BEF"/>
    <w:rsid w:val="00D74BFF"/>
    <w:rsid w:val="00D75FC7"/>
    <w:rsid w:val="00D877EE"/>
    <w:rsid w:val="00D91928"/>
    <w:rsid w:val="00DA131A"/>
    <w:rsid w:val="00DA34A1"/>
    <w:rsid w:val="00DA6671"/>
    <w:rsid w:val="00DA7402"/>
    <w:rsid w:val="00DB525C"/>
    <w:rsid w:val="00DB5DDF"/>
    <w:rsid w:val="00DC0139"/>
    <w:rsid w:val="00DC3941"/>
    <w:rsid w:val="00DC3DCA"/>
    <w:rsid w:val="00DD6033"/>
    <w:rsid w:val="00DD6C11"/>
    <w:rsid w:val="00DE3275"/>
    <w:rsid w:val="00DF2830"/>
    <w:rsid w:val="00DF3125"/>
    <w:rsid w:val="00DF4018"/>
    <w:rsid w:val="00E15DD4"/>
    <w:rsid w:val="00E439AB"/>
    <w:rsid w:val="00E53CE4"/>
    <w:rsid w:val="00E6227B"/>
    <w:rsid w:val="00E74BFC"/>
    <w:rsid w:val="00E77F25"/>
    <w:rsid w:val="00E81690"/>
    <w:rsid w:val="00E86D00"/>
    <w:rsid w:val="00EB2F6B"/>
    <w:rsid w:val="00EC4265"/>
    <w:rsid w:val="00EC51D2"/>
    <w:rsid w:val="00ED1E43"/>
    <w:rsid w:val="00EF2B96"/>
    <w:rsid w:val="00EF5D63"/>
    <w:rsid w:val="00EF7805"/>
    <w:rsid w:val="00F04BA4"/>
    <w:rsid w:val="00F210B3"/>
    <w:rsid w:val="00F26AFC"/>
    <w:rsid w:val="00F31E98"/>
    <w:rsid w:val="00F37CC5"/>
    <w:rsid w:val="00F42BB6"/>
    <w:rsid w:val="00F44054"/>
    <w:rsid w:val="00F51A9E"/>
    <w:rsid w:val="00F5209C"/>
    <w:rsid w:val="00F52C6B"/>
    <w:rsid w:val="00F5627C"/>
    <w:rsid w:val="00F57247"/>
    <w:rsid w:val="00F6348B"/>
    <w:rsid w:val="00F65A93"/>
    <w:rsid w:val="00F72B44"/>
    <w:rsid w:val="00F74BDB"/>
    <w:rsid w:val="00F87903"/>
    <w:rsid w:val="00F9585C"/>
    <w:rsid w:val="00FA3759"/>
    <w:rsid w:val="00FB0EBF"/>
    <w:rsid w:val="00FB22F8"/>
    <w:rsid w:val="00FB4DAD"/>
    <w:rsid w:val="00FC2E83"/>
    <w:rsid w:val="00FC680F"/>
    <w:rsid w:val="00FD673D"/>
    <w:rsid w:val="00FE124F"/>
    <w:rsid w:val="00FE6DF4"/>
    <w:rsid w:val="00FE721A"/>
    <w:rsid w:val="00FF37E6"/>
    <w:rsid w:val="00FF3936"/>
    <w:rsid w:val="00FF4924"/>
    <w:rsid w:val="0115E41F"/>
    <w:rsid w:val="011D7DA8"/>
    <w:rsid w:val="0323E6C9"/>
    <w:rsid w:val="0356B76E"/>
    <w:rsid w:val="03B9CA7F"/>
    <w:rsid w:val="03C7CA54"/>
    <w:rsid w:val="045C1520"/>
    <w:rsid w:val="046F92CA"/>
    <w:rsid w:val="05818B5E"/>
    <w:rsid w:val="05CEBDE1"/>
    <w:rsid w:val="0630E1B0"/>
    <w:rsid w:val="06552A04"/>
    <w:rsid w:val="06A3791C"/>
    <w:rsid w:val="077C6874"/>
    <w:rsid w:val="077D7F5E"/>
    <w:rsid w:val="08102C96"/>
    <w:rsid w:val="0854A12E"/>
    <w:rsid w:val="0882F148"/>
    <w:rsid w:val="08A0012A"/>
    <w:rsid w:val="08A7CF27"/>
    <w:rsid w:val="08BD8725"/>
    <w:rsid w:val="08D11381"/>
    <w:rsid w:val="08D3C02F"/>
    <w:rsid w:val="08F9D01E"/>
    <w:rsid w:val="0989640B"/>
    <w:rsid w:val="0A2A560D"/>
    <w:rsid w:val="0A325BBB"/>
    <w:rsid w:val="0A667BEB"/>
    <w:rsid w:val="0A75F863"/>
    <w:rsid w:val="0AFB972F"/>
    <w:rsid w:val="0AFCE4FD"/>
    <w:rsid w:val="0B0FA551"/>
    <w:rsid w:val="0B122E7F"/>
    <w:rsid w:val="0B547853"/>
    <w:rsid w:val="0BB7C98D"/>
    <w:rsid w:val="0C0A14EA"/>
    <w:rsid w:val="0D64205A"/>
    <w:rsid w:val="0D786F38"/>
    <w:rsid w:val="0D9CC92B"/>
    <w:rsid w:val="0DC5DF6A"/>
    <w:rsid w:val="0E53C9E5"/>
    <w:rsid w:val="0EB6B1F7"/>
    <w:rsid w:val="0EBBAFBF"/>
    <w:rsid w:val="0EDA2B1A"/>
    <w:rsid w:val="0FA95136"/>
    <w:rsid w:val="0FC58413"/>
    <w:rsid w:val="118C35B6"/>
    <w:rsid w:val="11B0C1FB"/>
    <w:rsid w:val="12895166"/>
    <w:rsid w:val="12BF7FF6"/>
    <w:rsid w:val="138F2F5B"/>
    <w:rsid w:val="13C6A74F"/>
    <w:rsid w:val="13F34E7B"/>
    <w:rsid w:val="1479B49A"/>
    <w:rsid w:val="1555C31E"/>
    <w:rsid w:val="15EAC976"/>
    <w:rsid w:val="16076509"/>
    <w:rsid w:val="16356E09"/>
    <w:rsid w:val="16B6E7FE"/>
    <w:rsid w:val="183C8C97"/>
    <w:rsid w:val="1848988D"/>
    <w:rsid w:val="1851E77D"/>
    <w:rsid w:val="188363D4"/>
    <w:rsid w:val="18F54371"/>
    <w:rsid w:val="19C235C4"/>
    <w:rsid w:val="1A14EF7D"/>
    <w:rsid w:val="1A479728"/>
    <w:rsid w:val="1AFF30BE"/>
    <w:rsid w:val="1B5042A9"/>
    <w:rsid w:val="1B6882D9"/>
    <w:rsid w:val="1BA9ED80"/>
    <w:rsid w:val="1BE28F70"/>
    <w:rsid w:val="1C99D6DF"/>
    <w:rsid w:val="1DFF56E0"/>
    <w:rsid w:val="1E5398DD"/>
    <w:rsid w:val="1E93015A"/>
    <w:rsid w:val="1EB6DF90"/>
    <w:rsid w:val="1F231469"/>
    <w:rsid w:val="1FD9DEC4"/>
    <w:rsid w:val="203F9C47"/>
    <w:rsid w:val="20CA63CE"/>
    <w:rsid w:val="21A2A921"/>
    <w:rsid w:val="21D999E5"/>
    <w:rsid w:val="229150F8"/>
    <w:rsid w:val="22A079EA"/>
    <w:rsid w:val="22A71F04"/>
    <w:rsid w:val="22BA94A9"/>
    <w:rsid w:val="234C5ADA"/>
    <w:rsid w:val="23B8DB87"/>
    <w:rsid w:val="23D1C873"/>
    <w:rsid w:val="24484F94"/>
    <w:rsid w:val="247F7670"/>
    <w:rsid w:val="24D17881"/>
    <w:rsid w:val="2502EE09"/>
    <w:rsid w:val="256C5FB9"/>
    <w:rsid w:val="25737C00"/>
    <w:rsid w:val="25BFC87A"/>
    <w:rsid w:val="25FF4973"/>
    <w:rsid w:val="260A3802"/>
    <w:rsid w:val="260B4056"/>
    <w:rsid w:val="269DCC66"/>
    <w:rsid w:val="2734DB62"/>
    <w:rsid w:val="27EFFF4A"/>
    <w:rsid w:val="280582AC"/>
    <w:rsid w:val="281D73C5"/>
    <w:rsid w:val="281DD8FD"/>
    <w:rsid w:val="29561E60"/>
    <w:rsid w:val="2976E6D1"/>
    <w:rsid w:val="2AA14B1C"/>
    <w:rsid w:val="2B0A592A"/>
    <w:rsid w:val="2B6648E8"/>
    <w:rsid w:val="2BAC653C"/>
    <w:rsid w:val="2C234C5C"/>
    <w:rsid w:val="2C4FA7B0"/>
    <w:rsid w:val="2CA7CB1E"/>
    <w:rsid w:val="2D621F97"/>
    <w:rsid w:val="2D6E8032"/>
    <w:rsid w:val="2D6F90B1"/>
    <w:rsid w:val="2F3843B5"/>
    <w:rsid w:val="2F3F7CBF"/>
    <w:rsid w:val="2F5F2C91"/>
    <w:rsid w:val="2F9F8DA4"/>
    <w:rsid w:val="308FB637"/>
    <w:rsid w:val="3114B977"/>
    <w:rsid w:val="316F5D3B"/>
    <w:rsid w:val="31BEC316"/>
    <w:rsid w:val="32498041"/>
    <w:rsid w:val="326B3E7E"/>
    <w:rsid w:val="32F3F844"/>
    <w:rsid w:val="33A7D1F8"/>
    <w:rsid w:val="33F00258"/>
    <w:rsid w:val="34067A4C"/>
    <w:rsid w:val="34936F31"/>
    <w:rsid w:val="34B26B88"/>
    <w:rsid w:val="34B3D5B3"/>
    <w:rsid w:val="35247383"/>
    <w:rsid w:val="35412B34"/>
    <w:rsid w:val="35415B1C"/>
    <w:rsid w:val="35C0F892"/>
    <w:rsid w:val="35E1AFA9"/>
    <w:rsid w:val="3630FBED"/>
    <w:rsid w:val="36538BFE"/>
    <w:rsid w:val="3723C172"/>
    <w:rsid w:val="376750E4"/>
    <w:rsid w:val="380C6D00"/>
    <w:rsid w:val="382B5AA1"/>
    <w:rsid w:val="38D7E43F"/>
    <w:rsid w:val="3934E54E"/>
    <w:rsid w:val="393E9C30"/>
    <w:rsid w:val="39D64530"/>
    <w:rsid w:val="3A9926BA"/>
    <w:rsid w:val="3B0625BB"/>
    <w:rsid w:val="3C00144F"/>
    <w:rsid w:val="3CBF6528"/>
    <w:rsid w:val="3CC77EF9"/>
    <w:rsid w:val="3CF105A2"/>
    <w:rsid w:val="3D26EE72"/>
    <w:rsid w:val="3D4BA31E"/>
    <w:rsid w:val="3D53371F"/>
    <w:rsid w:val="3D62BE7E"/>
    <w:rsid w:val="3D98687F"/>
    <w:rsid w:val="3E032F34"/>
    <w:rsid w:val="3E0A5AB7"/>
    <w:rsid w:val="3E4D0A23"/>
    <w:rsid w:val="3E7F927F"/>
    <w:rsid w:val="3EDBE1CA"/>
    <w:rsid w:val="3EDF3902"/>
    <w:rsid w:val="3EEB4E28"/>
    <w:rsid w:val="3FB95FDB"/>
    <w:rsid w:val="3FC11E48"/>
    <w:rsid w:val="3FF25F19"/>
    <w:rsid w:val="4081E155"/>
    <w:rsid w:val="40A8CFE7"/>
    <w:rsid w:val="40D94E31"/>
    <w:rsid w:val="4152A471"/>
    <w:rsid w:val="41B031C4"/>
    <w:rsid w:val="422705AA"/>
    <w:rsid w:val="429851FD"/>
    <w:rsid w:val="42F7E318"/>
    <w:rsid w:val="435A10B3"/>
    <w:rsid w:val="439C2203"/>
    <w:rsid w:val="43B767C4"/>
    <w:rsid w:val="43E4074E"/>
    <w:rsid w:val="441C855D"/>
    <w:rsid w:val="442999C3"/>
    <w:rsid w:val="45007892"/>
    <w:rsid w:val="4521D641"/>
    <w:rsid w:val="45794E77"/>
    <w:rsid w:val="45F7F917"/>
    <w:rsid w:val="46095A33"/>
    <w:rsid w:val="46657860"/>
    <w:rsid w:val="46EFFE85"/>
    <w:rsid w:val="46F52B3B"/>
    <w:rsid w:val="4706B38D"/>
    <w:rsid w:val="47B613E9"/>
    <w:rsid w:val="47DEEA1D"/>
    <w:rsid w:val="48A56953"/>
    <w:rsid w:val="49106B53"/>
    <w:rsid w:val="499C805A"/>
    <w:rsid w:val="499D7FAA"/>
    <w:rsid w:val="4ABA8D28"/>
    <w:rsid w:val="4AC5109C"/>
    <w:rsid w:val="4ACD00CC"/>
    <w:rsid w:val="4B6701FB"/>
    <w:rsid w:val="4BC0DCEF"/>
    <w:rsid w:val="4CED936E"/>
    <w:rsid w:val="4D5C77DD"/>
    <w:rsid w:val="4D7FFDDB"/>
    <w:rsid w:val="4E172282"/>
    <w:rsid w:val="4F6EB151"/>
    <w:rsid w:val="50B01FFF"/>
    <w:rsid w:val="515C447D"/>
    <w:rsid w:val="51FE508C"/>
    <w:rsid w:val="53A8A4A2"/>
    <w:rsid w:val="540A76C3"/>
    <w:rsid w:val="5442A6EF"/>
    <w:rsid w:val="549A925F"/>
    <w:rsid w:val="54C22EE3"/>
    <w:rsid w:val="54DCC18C"/>
    <w:rsid w:val="54E4A985"/>
    <w:rsid w:val="54F44816"/>
    <w:rsid w:val="5524FB4A"/>
    <w:rsid w:val="560615B2"/>
    <w:rsid w:val="567640EE"/>
    <w:rsid w:val="567FB4D6"/>
    <w:rsid w:val="56BF93A9"/>
    <w:rsid w:val="56E3034C"/>
    <w:rsid w:val="573A8CED"/>
    <w:rsid w:val="57F31115"/>
    <w:rsid w:val="5933B309"/>
    <w:rsid w:val="594D1369"/>
    <w:rsid w:val="59C75A09"/>
    <w:rsid w:val="5A045614"/>
    <w:rsid w:val="5ABD2051"/>
    <w:rsid w:val="5B2AA06E"/>
    <w:rsid w:val="5B95A59A"/>
    <w:rsid w:val="5BA577A4"/>
    <w:rsid w:val="5BBEF4D5"/>
    <w:rsid w:val="5C5B8E2A"/>
    <w:rsid w:val="5CC774FC"/>
    <w:rsid w:val="5D228BA8"/>
    <w:rsid w:val="5D2E878A"/>
    <w:rsid w:val="5DAB0FC4"/>
    <w:rsid w:val="5E68688F"/>
    <w:rsid w:val="5E6D7C5A"/>
    <w:rsid w:val="5E8FEED2"/>
    <w:rsid w:val="5F6E83A7"/>
    <w:rsid w:val="5FBEFD34"/>
    <w:rsid w:val="60A42B48"/>
    <w:rsid w:val="60A90C77"/>
    <w:rsid w:val="60E67B32"/>
    <w:rsid w:val="613A487E"/>
    <w:rsid w:val="621F3A17"/>
    <w:rsid w:val="622AE27C"/>
    <w:rsid w:val="62A7389F"/>
    <w:rsid w:val="632769F4"/>
    <w:rsid w:val="636D8694"/>
    <w:rsid w:val="63AAC1B3"/>
    <w:rsid w:val="63CACBBD"/>
    <w:rsid w:val="63CD69AA"/>
    <w:rsid w:val="63F71E53"/>
    <w:rsid w:val="63F8193F"/>
    <w:rsid w:val="64772F35"/>
    <w:rsid w:val="64FE8B9E"/>
    <w:rsid w:val="667CCFBA"/>
    <w:rsid w:val="66897620"/>
    <w:rsid w:val="671C233E"/>
    <w:rsid w:val="6724177C"/>
    <w:rsid w:val="6752E82A"/>
    <w:rsid w:val="6760B867"/>
    <w:rsid w:val="68185370"/>
    <w:rsid w:val="687C5597"/>
    <w:rsid w:val="6925CFB0"/>
    <w:rsid w:val="6954DAFF"/>
    <w:rsid w:val="69571D87"/>
    <w:rsid w:val="696C10B3"/>
    <w:rsid w:val="69899161"/>
    <w:rsid w:val="6A2282C3"/>
    <w:rsid w:val="6A4922A5"/>
    <w:rsid w:val="6A7213EF"/>
    <w:rsid w:val="6B9A04B1"/>
    <w:rsid w:val="6BA866AA"/>
    <w:rsid w:val="6BBBDEDF"/>
    <w:rsid w:val="6C487726"/>
    <w:rsid w:val="6C67BDFF"/>
    <w:rsid w:val="6C7FE789"/>
    <w:rsid w:val="6CA65A6B"/>
    <w:rsid w:val="6CAF37E5"/>
    <w:rsid w:val="6CEE5EDF"/>
    <w:rsid w:val="6D66ABD4"/>
    <w:rsid w:val="6D93A4A5"/>
    <w:rsid w:val="6E84CE10"/>
    <w:rsid w:val="6F1420FD"/>
    <w:rsid w:val="6F2F857A"/>
    <w:rsid w:val="6F6CF080"/>
    <w:rsid w:val="7014F8F7"/>
    <w:rsid w:val="701D72CF"/>
    <w:rsid w:val="7067CADD"/>
    <w:rsid w:val="71ACDC09"/>
    <w:rsid w:val="71EA6784"/>
    <w:rsid w:val="722E81E2"/>
    <w:rsid w:val="724076B6"/>
    <w:rsid w:val="7297D2B8"/>
    <w:rsid w:val="73746D2D"/>
    <w:rsid w:val="7447CBD0"/>
    <w:rsid w:val="75646A60"/>
    <w:rsid w:val="757F4B2C"/>
    <w:rsid w:val="76FCA292"/>
    <w:rsid w:val="77FAA11D"/>
    <w:rsid w:val="79FE89BF"/>
    <w:rsid w:val="7A0A961E"/>
    <w:rsid w:val="7A4254B1"/>
    <w:rsid w:val="7A7E10BF"/>
    <w:rsid w:val="7A964FCA"/>
    <w:rsid w:val="7AF1DD35"/>
    <w:rsid w:val="7B96968A"/>
    <w:rsid w:val="7BF1BD64"/>
    <w:rsid w:val="7C259A2E"/>
    <w:rsid w:val="7C7D410D"/>
    <w:rsid w:val="7C9235F1"/>
    <w:rsid w:val="7C92A860"/>
    <w:rsid w:val="7CCAA941"/>
    <w:rsid w:val="7D0B84AA"/>
    <w:rsid w:val="7E530912"/>
    <w:rsid w:val="7E6EF8B3"/>
    <w:rsid w:val="7F51970D"/>
    <w:rsid w:val="7FB9CC3E"/>
    <w:rsid w:val="7FC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F87BC"/>
  <w15:chartTrackingRefBased/>
  <w15:docId w15:val="{95FD637E-D3C1-4C2D-91F5-1445AFDF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43409"/>
    <w:rPr>
      <w:rFonts w:asciiTheme="minorHAnsi" w:hAnsiTheme="minorHAns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F14B5"/>
    <w:pPr>
      <w:keepNext/>
      <w:numPr>
        <w:numId w:val="4"/>
      </w:numPr>
      <w:tabs>
        <w:tab w:val="left" w:pos="1134"/>
        <w:tab w:val="right" w:pos="9072"/>
      </w:tabs>
      <w:spacing w:before="120" w:after="120"/>
      <w:outlineLvl w:val="0"/>
    </w:pPr>
    <w:rPr>
      <w:rFonts w:eastAsia="Times New Roman"/>
      <w:b/>
      <w:kern w:val="28"/>
      <w:sz w:val="28"/>
      <w:szCs w:val="20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0D1AC5"/>
    <w:pPr>
      <w:keepNext/>
      <w:numPr>
        <w:ilvl w:val="1"/>
        <w:numId w:val="4"/>
      </w:numPr>
      <w:tabs>
        <w:tab w:val="left" w:pos="1134"/>
        <w:tab w:val="right" w:pos="9072"/>
      </w:tabs>
      <w:spacing w:after="120"/>
      <w:outlineLvl w:val="1"/>
    </w:pPr>
    <w:rPr>
      <w:rFonts w:eastAsia="Times New Roman" w:cstheme="minorHAnsi"/>
      <w:b/>
    </w:rPr>
  </w:style>
  <w:style w:type="paragraph" w:styleId="berschrift3">
    <w:name w:val="heading 3"/>
    <w:basedOn w:val="Standard"/>
    <w:next w:val="Standard"/>
    <w:link w:val="berschrift3Zchn"/>
    <w:qFormat/>
    <w:rsid w:val="005C20A4"/>
    <w:pPr>
      <w:keepNext/>
      <w:numPr>
        <w:ilvl w:val="2"/>
        <w:numId w:val="4"/>
      </w:numPr>
      <w:tabs>
        <w:tab w:val="clear" w:pos="1146"/>
        <w:tab w:val="num" w:pos="720"/>
        <w:tab w:val="left" w:pos="851"/>
        <w:tab w:val="right" w:pos="9072"/>
      </w:tabs>
      <w:spacing w:after="120"/>
      <w:ind w:left="720"/>
      <w:outlineLvl w:val="2"/>
    </w:pPr>
    <w:rPr>
      <w:rFonts w:ascii="Verdana" w:eastAsia="Times New Roman" w:hAnsi="Verdana"/>
      <w:sz w:val="20"/>
      <w:szCs w:val="20"/>
      <w:u w:val="single"/>
    </w:rPr>
  </w:style>
  <w:style w:type="paragraph" w:styleId="berschrift4">
    <w:name w:val="heading 4"/>
    <w:basedOn w:val="Standard"/>
    <w:next w:val="Standard"/>
    <w:link w:val="berschrift4Zchn"/>
    <w:qFormat/>
    <w:rsid w:val="005C20A4"/>
    <w:pPr>
      <w:keepNext/>
      <w:numPr>
        <w:ilvl w:val="3"/>
        <w:numId w:val="4"/>
      </w:numPr>
      <w:tabs>
        <w:tab w:val="left" w:pos="1134"/>
        <w:tab w:val="right" w:pos="9072"/>
      </w:tabs>
      <w:spacing w:after="120"/>
      <w:outlineLvl w:val="3"/>
    </w:pPr>
    <w:rPr>
      <w:rFonts w:ascii="Verdana" w:eastAsia="Times New Roman" w:hAnsi="Verdana"/>
      <w:sz w:val="20"/>
      <w:szCs w:val="20"/>
      <w:u w:val="single"/>
    </w:rPr>
  </w:style>
  <w:style w:type="paragraph" w:styleId="berschrift5">
    <w:name w:val="heading 5"/>
    <w:basedOn w:val="Standard"/>
    <w:next w:val="Standard"/>
    <w:link w:val="berschrift5Zchn"/>
    <w:rsid w:val="005C20A4"/>
    <w:pPr>
      <w:numPr>
        <w:ilvl w:val="4"/>
        <w:numId w:val="4"/>
      </w:numPr>
      <w:tabs>
        <w:tab w:val="left" w:pos="1134"/>
        <w:tab w:val="right" w:pos="9072"/>
      </w:tabs>
      <w:spacing w:before="360" w:after="240"/>
      <w:outlineLvl w:val="4"/>
    </w:pPr>
    <w:rPr>
      <w:rFonts w:ascii="Verdana" w:eastAsia="Times New Roman" w:hAnsi="Verdana"/>
      <w:b/>
      <w:sz w:val="20"/>
      <w:szCs w:val="20"/>
    </w:rPr>
  </w:style>
  <w:style w:type="paragraph" w:styleId="berschrift6">
    <w:name w:val="heading 6"/>
    <w:basedOn w:val="Standard"/>
    <w:next w:val="Standard"/>
    <w:link w:val="berschrift6Zchn"/>
    <w:qFormat/>
    <w:rsid w:val="005C20A4"/>
    <w:pPr>
      <w:numPr>
        <w:ilvl w:val="5"/>
        <w:numId w:val="4"/>
      </w:numPr>
      <w:tabs>
        <w:tab w:val="right" w:pos="9072"/>
      </w:tabs>
      <w:spacing w:after="60"/>
      <w:outlineLvl w:val="5"/>
    </w:pPr>
    <w:rPr>
      <w:rFonts w:ascii="Arial" w:eastAsia="Times New Roman" w:hAnsi="Arial"/>
      <w:i/>
      <w:sz w:val="22"/>
      <w:szCs w:val="20"/>
    </w:rPr>
  </w:style>
  <w:style w:type="paragraph" w:styleId="berschrift7">
    <w:name w:val="heading 7"/>
    <w:basedOn w:val="Standard"/>
    <w:next w:val="Standard"/>
    <w:link w:val="berschrift7Zchn"/>
    <w:qFormat/>
    <w:rsid w:val="005C20A4"/>
    <w:pPr>
      <w:numPr>
        <w:ilvl w:val="6"/>
        <w:numId w:val="4"/>
      </w:numPr>
      <w:tabs>
        <w:tab w:val="left" w:pos="1134"/>
        <w:tab w:val="right" w:pos="9072"/>
      </w:tabs>
      <w:spacing w:after="60"/>
      <w:outlineLvl w:val="6"/>
    </w:pPr>
    <w:rPr>
      <w:rFonts w:ascii="Arial" w:eastAsia="Times New Roman" w:hAnsi="Arial"/>
      <w:sz w:val="20"/>
      <w:szCs w:val="20"/>
    </w:rPr>
  </w:style>
  <w:style w:type="paragraph" w:styleId="berschrift8">
    <w:name w:val="heading 8"/>
    <w:basedOn w:val="Standard"/>
    <w:next w:val="Standard"/>
    <w:link w:val="berschrift8Zchn"/>
    <w:qFormat/>
    <w:rsid w:val="005C20A4"/>
    <w:pPr>
      <w:numPr>
        <w:ilvl w:val="7"/>
        <w:numId w:val="4"/>
      </w:numPr>
      <w:tabs>
        <w:tab w:val="left" w:pos="1134"/>
        <w:tab w:val="right" w:pos="9072"/>
      </w:tabs>
      <w:spacing w:after="60"/>
      <w:outlineLvl w:val="7"/>
    </w:pPr>
    <w:rPr>
      <w:rFonts w:ascii="Arial" w:eastAsia="Times New Roman" w:hAnsi="Arial"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5C20A4"/>
    <w:pPr>
      <w:numPr>
        <w:ilvl w:val="8"/>
        <w:numId w:val="4"/>
      </w:numPr>
      <w:tabs>
        <w:tab w:val="left" w:pos="1134"/>
        <w:tab w:val="right" w:pos="9072"/>
      </w:tabs>
      <w:spacing w:after="60"/>
      <w:outlineLvl w:val="8"/>
    </w:pPr>
    <w:rPr>
      <w:rFonts w:ascii="Arial" w:eastAsia="Times New Roman" w:hAnsi="Arial"/>
      <w:b/>
      <w:i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A09E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A09ED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A09E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A09ED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5B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A5BD1"/>
    <w:rPr>
      <w:rFonts w:ascii="Tahoma" w:eastAsia="Times New Roman" w:hAnsi="Tahoma" w:cs="Tahoma"/>
      <w:sz w:val="16"/>
      <w:szCs w:val="16"/>
      <w:lang w:eastAsia="de-DE"/>
    </w:rPr>
  </w:style>
  <w:style w:type="table" w:styleId="Tabellenraster">
    <w:name w:val="Table Grid"/>
    <w:basedOn w:val="NormaleTabelle"/>
    <w:uiPriority w:val="59"/>
    <w:rsid w:val="00815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uiPriority w:val="99"/>
    <w:semiHidden/>
    <w:rsid w:val="00F37CC5"/>
    <w:rPr>
      <w:color w:val="808080"/>
    </w:rPr>
  </w:style>
  <w:style w:type="character" w:styleId="Kommentarzeichen">
    <w:name w:val="annotation reference"/>
    <w:uiPriority w:val="99"/>
    <w:semiHidden/>
    <w:unhideWhenUsed/>
    <w:rsid w:val="009D06C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06C1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9D06C1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06C1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9D06C1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B3826"/>
    <w:pPr>
      <w:ind w:left="708"/>
    </w:pPr>
  </w:style>
  <w:style w:type="character" w:styleId="Hyperlink">
    <w:name w:val="Hyperlink"/>
    <w:uiPriority w:val="99"/>
    <w:unhideWhenUsed/>
    <w:rsid w:val="0069259B"/>
    <w:rPr>
      <w:color w:val="0563C1"/>
      <w:u w:val="single"/>
    </w:rPr>
  </w:style>
  <w:style w:type="character" w:styleId="NichtaufgelsteErwhnung">
    <w:name w:val="Unresolved Mention"/>
    <w:uiPriority w:val="99"/>
    <w:semiHidden/>
    <w:unhideWhenUsed/>
    <w:rsid w:val="0069259B"/>
    <w:rPr>
      <w:color w:val="605E5C"/>
      <w:shd w:val="clear" w:color="auto" w:fill="E1DFDD"/>
    </w:rPr>
  </w:style>
  <w:style w:type="character" w:styleId="BesuchterLink">
    <w:name w:val="FollowedHyperlink"/>
    <w:uiPriority w:val="99"/>
    <w:semiHidden/>
    <w:unhideWhenUsed/>
    <w:rsid w:val="00044FF5"/>
    <w:rPr>
      <w:color w:val="954F72"/>
      <w:u w:val="single"/>
    </w:rPr>
  </w:style>
  <w:style w:type="character" w:styleId="Seitenzahl">
    <w:name w:val="page number"/>
    <w:basedOn w:val="Absatz-Standardschriftart"/>
    <w:semiHidden/>
    <w:rsid w:val="007331BE"/>
  </w:style>
  <w:style w:type="character" w:customStyle="1" w:styleId="berschrift1Zchn">
    <w:name w:val="Überschrift 1 Zchn"/>
    <w:basedOn w:val="Absatz-Standardschriftart"/>
    <w:link w:val="berschrift1"/>
    <w:rsid w:val="004F14B5"/>
    <w:rPr>
      <w:rFonts w:asciiTheme="minorHAnsi" w:eastAsia="Times New Roman" w:hAnsiTheme="minorHAnsi"/>
      <w:b/>
      <w:kern w:val="28"/>
      <w:sz w:val="28"/>
    </w:rPr>
  </w:style>
  <w:style w:type="character" w:customStyle="1" w:styleId="berschrift2Zchn">
    <w:name w:val="Überschrift 2 Zchn"/>
    <w:basedOn w:val="Absatz-Standardschriftart"/>
    <w:link w:val="berschrift2"/>
    <w:rsid w:val="000D1AC5"/>
    <w:rPr>
      <w:rFonts w:asciiTheme="minorHAnsi" w:eastAsia="Times New Roman" w:hAnsiTheme="minorHAnsi" w:cstheme="minorHAnsi"/>
      <w:b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5C20A4"/>
    <w:rPr>
      <w:rFonts w:ascii="Verdana" w:eastAsia="Times New Roman" w:hAnsi="Verdana"/>
      <w:u w:val="single"/>
    </w:rPr>
  </w:style>
  <w:style w:type="character" w:customStyle="1" w:styleId="berschrift4Zchn">
    <w:name w:val="Überschrift 4 Zchn"/>
    <w:basedOn w:val="Absatz-Standardschriftart"/>
    <w:link w:val="berschrift4"/>
    <w:rsid w:val="005C20A4"/>
    <w:rPr>
      <w:rFonts w:ascii="Verdana" w:eastAsia="Times New Roman" w:hAnsi="Verdana"/>
      <w:u w:val="single"/>
    </w:rPr>
  </w:style>
  <w:style w:type="character" w:customStyle="1" w:styleId="berschrift5Zchn">
    <w:name w:val="Überschrift 5 Zchn"/>
    <w:basedOn w:val="Absatz-Standardschriftart"/>
    <w:link w:val="berschrift5"/>
    <w:rsid w:val="005C20A4"/>
    <w:rPr>
      <w:rFonts w:ascii="Verdana" w:eastAsia="Times New Roman" w:hAnsi="Verdana"/>
      <w:b/>
    </w:rPr>
  </w:style>
  <w:style w:type="character" w:customStyle="1" w:styleId="berschrift6Zchn">
    <w:name w:val="Überschrift 6 Zchn"/>
    <w:basedOn w:val="Absatz-Standardschriftart"/>
    <w:link w:val="berschrift6"/>
    <w:rsid w:val="005C20A4"/>
    <w:rPr>
      <w:rFonts w:ascii="Arial" w:eastAsia="Times New Roman" w:hAnsi="Arial"/>
      <w:i/>
      <w:sz w:val="22"/>
    </w:rPr>
  </w:style>
  <w:style w:type="character" w:customStyle="1" w:styleId="berschrift7Zchn">
    <w:name w:val="Überschrift 7 Zchn"/>
    <w:basedOn w:val="Absatz-Standardschriftart"/>
    <w:link w:val="berschrift7"/>
    <w:rsid w:val="005C20A4"/>
    <w:rPr>
      <w:rFonts w:ascii="Arial" w:eastAsia="Times New Roman" w:hAnsi="Arial"/>
    </w:rPr>
  </w:style>
  <w:style w:type="character" w:customStyle="1" w:styleId="berschrift8Zchn">
    <w:name w:val="Überschrift 8 Zchn"/>
    <w:basedOn w:val="Absatz-Standardschriftart"/>
    <w:link w:val="berschrift8"/>
    <w:rsid w:val="005C20A4"/>
    <w:rPr>
      <w:rFonts w:ascii="Arial" w:eastAsia="Times New Roman" w:hAnsi="Arial"/>
      <w:i/>
    </w:rPr>
  </w:style>
  <w:style w:type="character" w:customStyle="1" w:styleId="berschrift9Zchn">
    <w:name w:val="Überschrift 9 Zchn"/>
    <w:basedOn w:val="Absatz-Standardschriftart"/>
    <w:link w:val="berschrift9"/>
    <w:rsid w:val="005C20A4"/>
    <w:rPr>
      <w:rFonts w:ascii="Arial" w:eastAsia="Times New Roman" w:hAnsi="Arial"/>
      <w:b/>
      <w:i/>
      <w:sz w:val="18"/>
    </w:rPr>
  </w:style>
  <w:style w:type="paragraph" w:customStyle="1" w:styleId="Textallgemein">
    <w:name w:val="Text allgemein"/>
    <w:basedOn w:val="Kopfzeile"/>
    <w:link w:val="TextallgemeinZchn"/>
    <w:qFormat/>
    <w:rsid w:val="00575390"/>
    <w:pPr>
      <w:tabs>
        <w:tab w:val="clear" w:pos="4536"/>
        <w:tab w:val="clear" w:pos="9072"/>
      </w:tabs>
    </w:pPr>
    <w:rPr>
      <w:rFonts w:asciiTheme="majorHAnsi" w:hAnsiTheme="majorHAnsi"/>
      <w:sz w:val="20"/>
      <w:szCs w:val="20"/>
    </w:rPr>
  </w:style>
  <w:style w:type="paragraph" w:customStyle="1" w:styleId="CodeoderProgrammpfad">
    <w:name w:val="Code oder Programmpfad"/>
    <w:basedOn w:val="Textallgemein"/>
    <w:link w:val="CodeoderProgrammpfadZchn"/>
    <w:qFormat/>
    <w:rsid w:val="006B35A2"/>
    <w:rPr>
      <w:rFonts w:ascii="Courier New" w:hAnsi="Courier New" w:cs="Courier New"/>
      <w:b/>
      <w:bCs/>
      <w:szCs w:val="22"/>
      <w:lang w:eastAsia="en-US"/>
    </w:rPr>
  </w:style>
  <w:style w:type="character" w:customStyle="1" w:styleId="TextallgemeinZchn">
    <w:name w:val="Text allgemein Zchn"/>
    <w:basedOn w:val="KopfzeileZchn"/>
    <w:link w:val="Textallgemein"/>
    <w:rsid w:val="00575390"/>
    <w:rPr>
      <w:rFonts w:asciiTheme="majorHAnsi" w:eastAsia="Times New Roman" w:hAnsiTheme="majorHAnsi" w:cs="Times New Roman"/>
      <w:sz w:val="24"/>
      <w:szCs w:val="24"/>
      <w:lang w:eastAsia="de-DE"/>
    </w:rPr>
  </w:style>
  <w:style w:type="character" w:customStyle="1" w:styleId="CodeoderProgrammpfadZchn">
    <w:name w:val="Code oder Programmpfad Zchn"/>
    <w:basedOn w:val="TextallgemeinZchn"/>
    <w:link w:val="CodeoderProgrammpfad"/>
    <w:rsid w:val="006B35A2"/>
    <w:rPr>
      <w:rFonts w:ascii="Courier New" w:eastAsia="Times New Roman" w:hAnsi="Courier New" w:cs="Courier New"/>
      <w:b/>
      <w:bCs/>
      <w:sz w:val="24"/>
      <w:szCs w:val="22"/>
      <w:lang w:eastAsia="en-US"/>
    </w:rPr>
  </w:style>
  <w:style w:type="character" w:customStyle="1" w:styleId="couriertext">
    <w:name w:val="couriertext"/>
    <w:rsid w:val="00731562"/>
    <w:rPr>
      <w:rFonts w:ascii="Courier New" w:hAnsi="Courier New"/>
      <w:b/>
      <w:caps/>
      <w:color w:val="auto"/>
      <w:spacing w:val="0"/>
      <w:w w:val="100"/>
      <w:kern w:val="0"/>
      <w:position w:val="0"/>
      <w:sz w:val="24"/>
      <w:vertAlign w:val="baseline"/>
    </w:rPr>
  </w:style>
  <w:style w:type="paragraph" w:customStyle="1" w:styleId="Standard-Aufzhlung">
    <w:name w:val="Standard-Aufzählung"/>
    <w:basedOn w:val="Standard"/>
    <w:rsid w:val="00731562"/>
    <w:pPr>
      <w:numPr>
        <w:numId w:val="5"/>
      </w:numPr>
      <w:tabs>
        <w:tab w:val="left" w:pos="1134"/>
        <w:tab w:val="right" w:pos="9072"/>
      </w:tabs>
      <w:spacing w:before="60"/>
    </w:pPr>
    <w:rPr>
      <w:rFonts w:ascii="Verdana" w:eastAsia="Times New Roman" w:hAnsi="Verdana"/>
      <w:spacing w:val="4"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731562"/>
    <w:pPr>
      <w:spacing w:before="120"/>
      <w:ind w:left="851" w:hanging="851"/>
    </w:pPr>
    <w:rPr>
      <w:rFonts w:ascii="Verdana" w:eastAsia="Times New Roman" w:hAnsi="Verdana"/>
      <w:spacing w:val="4"/>
      <w:sz w:val="22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731562"/>
    <w:pPr>
      <w:spacing w:before="120"/>
      <w:ind w:left="624" w:hanging="624"/>
    </w:pPr>
    <w:rPr>
      <w:rFonts w:ascii="Verdana" w:eastAsia="Times New Roman" w:hAnsi="Verdana"/>
      <w:b/>
      <w:spacing w:val="4"/>
      <w:sz w:val="22"/>
      <w:szCs w:val="20"/>
    </w:rPr>
  </w:style>
  <w:style w:type="table" w:customStyle="1" w:styleId="Tabellenraster1">
    <w:name w:val="Tabellenraster1"/>
    <w:basedOn w:val="NormaleTabelle"/>
    <w:next w:val="Tabellenraster"/>
    <w:uiPriority w:val="39"/>
    <w:rsid w:val="0073156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1">
    <w:name w:val="Tabellenraster11"/>
    <w:basedOn w:val="NormaleTabelle"/>
    <w:next w:val="Tabellenraster"/>
    <w:uiPriority w:val="39"/>
    <w:rsid w:val="0056438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350E"/>
    <w:pPr>
      <w:keepLines/>
      <w:numPr>
        <w:numId w:val="0"/>
      </w:numPr>
      <w:tabs>
        <w:tab w:val="clear" w:pos="1134"/>
        <w:tab w:val="clear" w:pos="907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 w:eastAsia="en-US"/>
    </w:rPr>
  </w:style>
  <w:style w:type="table" w:customStyle="1" w:styleId="Tabellenraster12">
    <w:name w:val="Tabellenraster12"/>
    <w:basedOn w:val="NormaleTabelle"/>
    <w:next w:val="Tabellenraster"/>
    <w:uiPriority w:val="39"/>
    <w:rsid w:val="003E6D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A63F8D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3F3EBF"/>
    <w:pPr>
      <w:spacing w:after="100" w:line="278" w:lineRule="auto"/>
      <w:ind w:left="720"/>
    </w:pPr>
    <w:rPr>
      <w:rFonts w:eastAsiaTheme="minorEastAsia" w:cstheme="minorBidi"/>
      <w:kern w:val="2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3F3EBF"/>
    <w:pPr>
      <w:spacing w:after="100" w:line="278" w:lineRule="auto"/>
      <w:ind w:left="960"/>
    </w:pPr>
    <w:rPr>
      <w:rFonts w:eastAsiaTheme="minorEastAsia" w:cstheme="minorBidi"/>
      <w:kern w:val="2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3F3EBF"/>
    <w:pPr>
      <w:spacing w:after="100" w:line="278" w:lineRule="auto"/>
      <w:ind w:left="1200"/>
    </w:pPr>
    <w:rPr>
      <w:rFonts w:eastAsiaTheme="minorEastAsia" w:cstheme="minorBidi"/>
      <w:kern w:val="2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3F3EBF"/>
    <w:pPr>
      <w:spacing w:after="100" w:line="278" w:lineRule="auto"/>
      <w:ind w:left="1440"/>
    </w:pPr>
    <w:rPr>
      <w:rFonts w:eastAsiaTheme="minorEastAsia" w:cstheme="minorBidi"/>
      <w:kern w:val="2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3F3EBF"/>
    <w:pPr>
      <w:spacing w:after="100" w:line="278" w:lineRule="auto"/>
      <w:ind w:left="1680"/>
    </w:pPr>
    <w:rPr>
      <w:rFonts w:eastAsiaTheme="minorEastAsia" w:cstheme="minorBidi"/>
      <w:kern w:val="2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3F3EBF"/>
    <w:pPr>
      <w:spacing w:after="100" w:line="278" w:lineRule="auto"/>
      <w:ind w:left="1920"/>
    </w:pPr>
    <w:rPr>
      <w:rFonts w:eastAsiaTheme="minorEastAsia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.Lindner\Documents\Personal\Gruber%20Albert\19_0206.DAG.Gruber.Bonu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B7A0CC5F74B44E841C224636FFFF38" ma:contentTypeVersion="4" ma:contentTypeDescription="Ein neues Dokument erstellen." ma:contentTypeScope="" ma:versionID="7d1d17e58628158a6bdc6accaad4bfaa">
  <xsd:schema xmlns:xsd="http://www.w3.org/2001/XMLSchema" xmlns:xs="http://www.w3.org/2001/XMLSchema" xmlns:p="http://schemas.microsoft.com/office/2006/metadata/properties" xmlns:ns2="830288a9-72a0-4b0f-ace4-8c161c9c782e" targetNamespace="http://schemas.microsoft.com/office/2006/metadata/properties" ma:root="true" ma:fieldsID="a4ae19d5baf6ca6ffbccc49485072bdc" ns2:_="">
    <xsd:import namespace="830288a9-72a0-4b0f-ace4-8c161c9c78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288a9-72a0-4b0f-ace4-8c161c9c7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0DC26-C4C1-4008-AC5C-B870EB319710}">
  <ds:schemaRefs>
    <ds:schemaRef ds:uri="http://schemas.microsoft.com/office/2006/metadata/properties"/>
    <ds:schemaRef ds:uri="http://schemas.microsoft.com/office/infopath/2007/PartnerControls"/>
    <ds:schemaRef ds:uri="1bc99318-c017-4ae6-9c9e-62f0cfc27f30"/>
    <ds:schemaRef ds:uri="11e42fce-ec1c-471f-8a8e-d5f8d5bbaac3"/>
  </ds:schemaRefs>
</ds:datastoreItem>
</file>

<file path=customXml/itemProps2.xml><?xml version="1.0" encoding="utf-8"?>
<ds:datastoreItem xmlns:ds="http://schemas.openxmlformats.org/officeDocument/2006/customXml" ds:itemID="{AC2475D4-287E-482B-8C04-C81920A6197F}"/>
</file>

<file path=customXml/itemProps3.xml><?xml version="1.0" encoding="utf-8"?>
<ds:datastoreItem xmlns:ds="http://schemas.openxmlformats.org/officeDocument/2006/customXml" ds:itemID="{F644D4E4-F1AF-4007-B664-68D429D064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47B448-9B68-4639-8706-0903BAC3D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19_0206.DAG.Gruber.Bonus.dot</Template>
  <TotalTime>0</TotalTime>
  <Pages>5</Pages>
  <Words>187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Lindner Johann Baptist</dc:creator>
  <cp:keywords/>
  <cp:lastModifiedBy>Joachim Neumann</cp:lastModifiedBy>
  <cp:revision>220</cp:revision>
  <cp:lastPrinted>2024-11-06T09:48:00Z</cp:lastPrinted>
  <dcterms:created xsi:type="dcterms:W3CDTF">2021-07-28T13:45:00Z</dcterms:created>
  <dcterms:modified xsi:type="dcterms:W3CDTF">2025-02-11T14:58:00Z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0x0101001BB7A0CC5F74B44E841C224636FFFF38</vt:lpwstr>
  </property>
  <property fmtid="{D5CDD505-2E9C-101B-9397-08002B2CF9AE}" pid="3" name="MediaServiceImageTags">
    <vt:lpwstr/>
  </property>
</Properties>
</file>